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3E4CC999" w:rsidR="0007392C" w:rsidRPr="00586A35" w:rsidRDefault="00EF29FE" w:rsidP="007A502C">
      <w:pPr>
        <w:pStyle w:val="Titledocument"/>
        <w:rPr>
          <w14:ligatures w14:val="standard"/>
        </w:rPr>
      </w:pPr>
      <w:r>
        <w:rPr>
          <w:bCs/>
          <w14:ligatures w14:val="standard"/>
        </w:rPr>
        <w:t>Phishing Website Detection Using URL-Based Features</w:t>
      </w:r>
    </w:p>
    <w:p w14:paraId="0ED5E1DB" w14:textId="4425699E" w:rsidR="0007392C" w:rsidRPr="00586A35" w:rsidRDefault="00EF29FE" w:rsidP="007A502C">
      <w:pPr>
        <w:pStyle w:val="Subtitle"/>
        <w:rPr>
          <w14:ligatures w14:val="standard"/>
        </w:rPr>
      </w:pPr>
      <w:r>
        <w:rPr>
          <w:bCs/>
          <w14:ligatures w14:val="standard"/>
        </w:rPr>
        <w:t>A Machine Learning Approach to Combat Fraudulent Links</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4DAB623B" w:rsidR="00586A35" w:rsidRPr="00586A35" w:rsidRDefault="001E3388" w:rsidP="00586A35">
      <w:pPr>
        <w:pStyle w:val="Authors"/>
        <w:jc w:val="center"/>
        <w:rPr>
          <w14:ligatures w14:val="standard"/>
        </w:rPr>
      </w:pPr>
      <w:r>
        <w:rPr>
          <w:rStyle w:val="FirstName"/>
          <w14:ligatures w14:val="standard"/>
        </w:rPr>
        <w:t>Ayrton Joseph DiPina</w:t>
      </w:r>
      <w:r w:rsidR="00586A35" w:rsidRPr="00586A35">
        <w:rPr>
          <w14:ligatures w14:val="standard"/>
        </w:rPr>
        <w:br/>
      </w:r>
      <w:r w:rsidR="00586A35" w:rsidRPr="00586A35">
        <w:rPr>
          <w:rStyle w:val="OrgDiv"/>
          <w:color w:val="auto"/>
          <w:sz w:val="20"/>
          <w14:ligatures w14:val="standard"/>
        </w:rPr>
        <w:t xml:space="preserve"> </w:t>
      </w:r>
      <w:r w:rsidR="009D6C83">
        <w:rPr>
          <w:rStyle w:val="OrgDiv"/>
          <w:color w:val="auto"/>
          <w:sz w:val="20"/>
          <w14:ligatures w14:val="standard"/>
        </w:rPr>
        <w:t>Data Science</w:t>
      </w:r>
      <w:r w:rsidR="00586A35" w:rsidRPr="00586A35">
        <w:rPr>
          <w:rStyle w:val="OrgName"/>
          <w:color w:val="auto"/>
          <w:sz w:val="20"/>
          <w14:ligatures w14:val="standard"/>
        </w:rPr>
        <w:br/>
        <w:t xml:space="preserve"> </w:t>
      </w:r>
      <w:r w:rsidR="00D14D21">
        <w:rPr>
          <w:rStyle w:val="OrgName"/>
          <w:color w:val="auto"/>
          <w:sz w:val="20"/>
          <w14:ligatures w14:val="standard"/>
        </w:rPr>
        <w:t>Wentworth Institute of Technology</w:t>
      </w:r>
      <w:r w:rsidR="00586A35" w:rsidRPr="00586A35">
        <w:rPr>
          <w:rStyle w:val="OrgName"/>
          <w:color w:val="auto"/>
          <w:sz w:val="20"/>
          <w14:ligatures w14:val="standard"/>
        </w:rPr>
        <w:br/>
        <w:t xml:space="preserve"> </w:t>
      </w:r>
      <w:r>
        <w:rPr>
          <w:rStyle w:val="OrgName"/>
          <w:color w:val="auto"/>
          <w:sz w:val="20"/>
          <w14:ligatures w14:val="standard"/>
        </w:rPr>
        <w:t>Boston</w:t>
      </w:r>
      <w:r w:rsidR="009D6C83">
        <w:rPr>
          <w:rStyle w:val="OrgName"/>
          <w:color w:val="auto"/>
          <w:sz w:val="20"/>
          <w14:ligatures w14:val="standard"/>
        </w:rPr>
        <w:t>,</w:t>
      </w:r>
      <w:r>
        <w:rPr>
          <w:rStyle w:val="OrgName"/>
          <w:color w:val="auto"/>
          <w:sz w:val="20"/>
          <w14:ligatures w14:val="standard"/>
        </w:rPr>
        <w:t xml:space="preserve"> Massachusetts</w:t>
      </w:r>
      <w:r w:rsidR="009D6C83">
        <w:rPr>
          <w:rStyle w:val="OrgName"/>
          <w:color w:val="auto"/>
          <w:sz w:val="20"/>
          <w14:ligatures w14:val="standard"/>
        </w:rPr>
        <w:t>, USA</w:t>
      </w:r>
      <w:r w:rsidR="00586A35" w:rsidRPr="00586A35">
        <w:rPr>
          <w:sz w:val="20"/>
          <w14:ligatures w14:val="standard"/>
        </w:rPr>
        <w:br/>
        <w:t xml:space="preserve"> </w:t>
      </w:r>
      <w:r w:rsidR="009D6C83" w:rsidRPr="009D6C83">
        <w:rPr>
          <w14:ligatures w14:val="standard"/>
        </w:rPr>
        <w:t>di</w:t>
      </w:r>
      <w:r w:rsidR="009D6C83">
        <w:rPr>
          <w14:ligatures w14:val="standard"/>
        </w:rPr>
        <w:t>pinaa@wit.edu</w:t>
      </w:r>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10FB4CDB" w:rsidR="00DC112E" w:rsidRPr="00586A35" w:rsidRDefault="00612842" w:rsidP="007A502C">
      <w:pPr>
        <w:pStyle w:val="Abstract"/>
        <w:rPr>
          <w:rFonts w:eastAsia="Verdana"/>
          <w14:ligatures w14:val="standard"/>
        </w:rPr>
      </w:pPr>
      <w:r>
        <w:rPr>
          <w:rFonts w:eastAsia="SimSun"/>
          <w:lang w:eastAsia="zh-CN"/>
          <w14:ligatures w14:val="standard"/>
        </w:rPr>
        <w:t>Phishing</w:t>
      </w:r>
      <w:r w:rsidR="00152264">
        <w:rPr>
          <w:rFonts w:eastAsia="SimSun" w:hint="eastAsia"/>
          <w:lang w:eastAsia="zh-CN"/>
          <w14:ligatures w14:val="standard"/>
        </w:rPr>
        <w:t xml:space="preserve"> </w:t>
      </w:r>
      <w:r>
        <w:rPr>
          <w:rFonts w:eastAsia="SimSun"/>
          <w:lang w:eastAsia="zh-CN"/>
          <w14:ligatures w14:val="standard"/>
        </w:rPr>
        <w:t>attacks are a pervasive cybersecurity threat</w:t>
      </w:r>
      <w:r w:rsidR="005E07B4">
        <w:rPr>
          <w:rFonts w:eastAsia="SimSun"/>
          <w:lang w:eastAsia="zh-CN"/>
          <w14:ligatures w14:val="standard"/>
        </w:rPr>
        <w:t>. They exploit</w:t>
      </w:r>
      <w:r>
        <w:rPr>
          <w:rFonts w:eastAsia="SimSun"/>
          <w:lang w:eastAsia="zh-CN"/>
          <w14:ligatures w14:val="standard"/>
        </w:rPr>
        <w:t xml:space="preserve"> user trust to steal sensitive information such as user </w:t>
      </w:r>
      <w:r w:rsidR="005E07B4">
        <w:rPr>
          <w:rFonts w:eastAsia="SimSun"/>
          <w:lang w:eastAsia="zh-CN"/>
          <w14:ligatures w14:val="standard"/>
        </w:rPr>
        <w:t>credentials</w:t>
      </w:r>
      <w:r>
        <w:rPr>
          <w:rFonts w:eastAsia="SimSun"/>
          <w:lang w:eastAsia="zh-CN"/>
          <w14:ligatures w14:val="standard"/>
        </w:rPr>
        <w:t xml:space="preserve"> or financial data. This </w:t>
      </w:r>
      <w:r w:rsidR="005E07B4">
        <w:rPr>
          <w:rFonts w:eastAsia="SimSun"/>
          <w:lang w:eastAsia="zh-CN"/>
          <w14:ligatures w14:val="standard"/>
        </w:rPr>
        <w:t>project used machine learning techniques to classify phishing and non-phishing</w:t>
      </w:r>
      <w:r w:rsidR="00964BC1">
        <w:rPr>
          <w:rFonts w:eastAsia="SimSun"/>
          <w:lang w:eastAsia="zh-CN"/>
          <w14:ligatures w14:val="standard"/>
        </w:rPr>
        <w:t xml:space="preserve"> websites. The dataset, sourced from UC Irvine, </w:t>
      </w:r>
      <w:r w:rsidR="00B731CE">
        <w:rPr>
          <w:rFonts w:eastAsia="SimSun"/>
          <w:lang w:eastAsia="zh-CN"/>
          <w14:ligatures w14:val="standard"/>
        </w:rPr>
        <w:t xml:space="preserve">includes URL, domain, and webpage </w:t>
      </w:r>
      <w:r w:rsidR="00EC4920">
        <w:rPr>
          <w:rFonts w:eastAsia="SimSun"/>
          <w:lang w:eastAsia="zh-CN"/>
          <w14:ligatures w14:val="standard"/>
        </w:rPr>
        <w:t>features. Multiple machine learning models</w:t>
      </w:r>
      <w:r w:rsidR="005E07B4">
        <w:rPr>
          <w:rFonts w:eastAsia="SimSun"/>
          <w:lang w:eastAsia="zh-CN"/>
          <w14:ligatures w14:val="standard"/>
        </w:rPr>
        <w:t>, such as Random Forest, Logistic Regression, and Support Factor Machine, were used</w:t>
      </w:r>
      <w:r w:rsidR="00EC4920">
        <w:rPr>
          <w:rFonts w:eastAsia="SimSun"/>
          <w:lang w:eastAsia="zh-CN"/>
          <w14:ligatures w14:val="standard"/>
        </w:rPr>
        <w:t xml:space="preserve"> </w:t>
      </w:r>
      <w:r w:rsidR="005E07B4">
        <w:rPr>
          <w:rFonts w:eastAsia="SimSun"/>
          <w:lang w:eastAsia="zh-CN"/>
          <w14:ligatures w14:val="standard"/>
        </w:rPr>
        <w:t xml:space="preserve">for classification. </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11B63CCF" w:rsidR="0006026D" w:rsidRDefault="00BB2D8F" w:rsidP="00D94C2B">
      <w:pPr>
        <w:pStyle w:val="KeyWords"/>
        <w:numPr>
          <w:ilvl w:val="0"/>
          <w:numId w:val="34"/>
        </w:numPr>
        <w:rPr>
          <w:rFonts w:eastAsia="SimSun"/>
          <w:lang w:eastAsia="zh-CN"/>
          <w14:ligatures w14:val="standard"/>
        </w:rPr>
      </w:pPr>
      <w:r>
        <w:rPr>
          <w:rFonts w:eastAsia="SimSun"/>
          <w:lang w:eastAsia="zh-CN"/>
          <w14:ligatures w14:val="standard"/>
        </w:rPr>
        <w:t>Phishing</w:t>
      </w:r>
    </w:p>
    <w:p w14:paraId="2F7CFE37" w14:textId="2CED74C9" w:rsidR="00BB2D8F" w:rsidRDefault="00BB2D8F" w:rsidP="00D94C2B">
      <w:pPr>
        <w:pStyle w:val="KeyWords"/>
        <w:numPr>
          <w:ilvl w:val="0"/>
          <w:numId w:val="34"/>
        </w:numPr>
        <w:rPr>
          <w:rFonts w:eastAsia="SimSun"/>
          <w:lang w:eastAsia="zh-CN"/>
          <w14:ligatures w14:val="standard"/>
        </w:rPr>
      </w:pPr>
      <w:r>
        <w:rPr>
          <w:rFonts w:eastAsia="SimSun"/>
          <w:lang w:eastAsia="zh-CN"/>
          <w14:ligatures w14:val="standard"/>
        </w:rPr>
        <w:t>Machine Learning</w:t>
      </w:r>
    </w:p>
    <w:p w14:paraId="774CE807" w14:textId="702C5E4A" w:rsidR="00BB2D8F" w:rsidRDefault="00BB2D8F" w:rsidP="00D94C2B">
      <w:pPr>
        <w:pStyle w:val="KeyWords"/>
        <w:numPr>
          <w:ilvl w:val="0"/>
          <w:numId w:val="34"/>
        </w:numPr>
        <w:rPr>
          <w:rFonts w:eastAsia="SimSun"/>
          <w:lang w:eastAsia="zh-CN"/>
          <w14:ligatures w14:val="standard"/>
        </w:rPr>
      </w:pPr>
      <w:r>
        <w:rPr>
          <w:rFonts w:eastAsia="SimSun"/>
          <w:lang w:eastAsia="zh-CN"/>
          <w14:ligatures w14:val="standard"/>
        </w:rPr>
        <w:t>URL Features</w:t>
      </w:r>
    </w:p>
    <w:p w14:paraId="0ED5E1F6" w14:textId="3EDC1F40" w:rsidR="0007392C" w:rsidRPr="00586A35" w:rsidRDefault="00675128" w:rsidP="00586A35">
      <w:pPr>
        <w:pStyle w:val="Head1"/>
        <w:spacing w:before="380"/>
        <w:rPr>
          <w14:ligatures w14:val="standard"/>
        </w:rPr>
      </w:pPr>
      <w:r w:rsidRPr="00586A35">
        <w:rPr>
          <w:rStyle w:val="Label"/>
          <w14:ligatures w14:val="standard"/>
        </w:rPr>
        <w:t>1</w:t>
      </w:r>
      <w:r w:rsidR="00D14D21">
        <w:rPr>
          <w14:ligatures w14:val="standard"/>
        </w:rPr>
        <w:t xml:space="preserve"> </w:t>
      </w:r>
      <w:r w:rsidR="0006026D">
        <w:rPr>
          <w:rFonts w:eastAsia="SimSun" w:hint="eastAsia"/>
          <w:lang w:eastAsia="zh-CN"/>
          <w14:ligatures w14:val="standard"/>
        </w:rPr>
        <w:t>Introduction</w:t>
      </w:r>
    </w:p>
    <w:p w14:paraId="675E4EF2" w14:textId="57624D1B" w:rsidR="00F241DF" w:rsidRDefault="00910E75" w:rsidP="0007173E">
      <w:pPr>
        <w:pStyle w:val="Para"/>
      </w:pPr>
      <w:r>
        <w:t>On July 19</w:t>
      </w:r>
      <w:r w:rsidRPr="00910E75">
        <w:rPr>
          <w:vertAlign w:val="superscript"/>
        </w:rPr>
        <w:t>t</w:t>
      </w:r>
      <w:r>
        <w:rPr>
          <w:vertAlign w:val="superscript"/>
        </w:rPr>
        <w:t>h</w:t>
      </w:r>
      <w:r>
        <w:t xml:space="preserve">, 2024, </w:t>
      </w:r>
      <w:r w:rsidR="00C06974">
        <w:t xml:space="preserve">a faulty software update from CrowdStrike, </w:t>
      </w:r>
      <w:r w:rsidR="00FD579C">
        <w:t xml:space="preserve">a reputable cybersecurity firm, </w:t>
      </w:r>
      <w:r w:rsidR="003E6989">
        <w:t>caused</w:t>
      </w:r>
      <w:r w:rsidR="00FD579C">
        <w:t xml:space="preserve"> a global IT outage</w:t>
      </w:r>
      <w:r w:rsidR="00831A62">
        <w:t xml:space="preserve">. </w:t>
      </w:r>
      <w:r w:rsidR="003733C8">
        <w:t xml:space="preserve">[6] </w:t>
      </w:r>
      <w:r w:rsidR="00831A62">
        <w:t>The update contained a defect that caused Windows computers to crash, renderi</w:t>
      </w:r>
      <w:r w:rsidR="00042F23">
        <w:t xml:space="preserve">ng the computers unable to restart. This </w:t>
      </w:r>
      <w:r w:rsidR="003E6989">
        <w:t>incident affected about 8.5 million worldwide</w:t>
      </w:r>
      <w:r w:rsidR="00042F23">
        <w:t xml:space="preserve"> devices</w:t>
      </w:r>
      <w:r w:rsidR="003E6989">
        <w:t>. This incident i</w:t>
      </w:r>
      <w:r w:rsidR="0030605F">
        <w:t xml:space="preserve">mpacted airports, banks, and multiple other businesses. At the time of this global panic, I was a cybersecurity intern at a water company. </w:t>
      </w:r>
      <w:r w:rsidR="00791D39">
        <w:t xml:space="preserve">I was researching what was happening </w:t>
      </w:r>
      <w:r w:rsidR="00342415">
        <w:t xml:space="preserve">to see if this faulty update led to our systems being down. After confirming that CrowdStrike did not affect </w:t>
      </w:r>
      <w:r w:rsidR="00A27787">
        <w:t>our computers, I noticed many links that did</w:t>
      </w:r>
      <w:r w:rsidR="00075337">
        <w:t xml:space="preserve"> not look official. Then I realized that malicious users were creating fake links to </w:t>
      </w:r>
      <w:r w:rsidR="00DD3190">
        <w:t>try and socially engineer employees panicking to try and fix</w:t>
      </w:r>
      <w:r w:rsidR="008D22F0">
        <w:t xml:space="preserve"> their computers that were impacted by CrowdStrike, acting as CrowdStrike Support. </w:t>
      </w:r>
    </w:p>
    <w:p w14:paraId="3A600A1E" w14:textId="77777777" w:rsidR="00F663EA" w:rsidRDefault="00F663EA" w:rsidP="0007173E">
      <w:pPr>
        <w:pStyle w:val="Para"/>
      </w:pPr>
    </w:p>
    <w:p w14:paraId="3558C174" w14:textId="460DEBD9" w:rsidR="00F663EA" w:rsidRPr="002163A5" w:rsidRDefault="00F663EA" w:rsidP="0007173E">
      <w:pPr>
        <w:pStyle w:val="Para"/>
      </w:pPr>
      <w:r w:rsidRPr="00F663EA">
        <w:t xml:space="preserve">The proliferation of online phishing attacks has become a critical cybersecurity concern, as these deceptive techniques exploit users into divulging sensitive information such as passwords, credit card details, or personal identification numbers. Phishing detection, therefore, plays a vital role in securing internet users and organizations from financial loss and data breaches. This project, which </w:t>
      </w:r>
      <w:r w:rsidR="00A47AA8">
        <w:t>identifies</w:t>
      </w:r>
      <w:r w:rsidRPr="00F663EA">
        <w:t xml:space="preserve"> phishing websites using URL-based features, is a significant step towards enhancing cybersecurity. It offers a lightweight and real-time approach that can augment broader </w:t>
      </w:r>
      <w:r w:rsidRPr="00F663EA">
        <w:t>cybersecurity measures, providing reassurance and confidence in the fight against phishing.</w:t>
      </w:r>
    </w:p>
    <w:p w14:paraId="0A4749AB" w14:textId="3BB45CA2" w:rsidR="00F241DF" w:rsidRPr="000B1DCB" w:rsidRDefault="00623A72" w:rsidP="000B1DCB">
      <w:pPr>
        <w:pStyle w:val="Head1"/>
        <w:spacing w:before="380"/>
        <w:rPr>
          <w:rStyle w:val="Label"/>
        </w:rPr>
      </w:pPr>
      <w:r w:rsidRPr="000B1DCB">
        <w:rPr>
          <w:rStyle w:val="Label"/>
          <w:rFonts w:hint="eastAsia"/>
        </w:rPr>
        <w:t>2</w:t>
      </w:r>
      <w:r w:rsidR="00D14D21">
        <w:rPr>
          <w:rStyle w:val="Label"/>
        </w:rPr>
        <w:t xml:space="preserve"> </w:t>
      </w:r>
      <w:r w:rsidR="00F241DF" w:rsidRPr="000B1DCB">
        <w:rPr>
          <w:rStyle w:val="Label"/>
          <w:rFonts w:hint="eastAsia"/>
        </w:rPr>
        <w:t>Data</w:t>
      </w:r>
    </w:p>
    <w:p w14:paraId="33C81739" w14:textId="1D9F3521" w:rsidR="00536E79" w:rsidRPr="000A5E4D" w:rsidRDefault="00340EA7" w:rsidP="000B1DCB">
      <w:pPr>
        <w:pStyle w:val="BodyText"/>
        <w:rPr>
          <w:rFonts w:eastAsia="SimSun"/>
          <w:lang w:eastAsia="zh-CN"/>
        </w:rPr>
      </w:pPr>
      <w:r w:rsidRPr="000A5E4D">
        <w:rPr>
          <w:lang w:eastAsia="zh-CN"/>
        </w:rPr>
        <w:t xml:space="preserve">For this analysis, </w:t>
      </w:r>
      <w:r w:rsidR="000A5E4D">
        <w:rPr>
          <w:lang w:eastAsia="zh-CN"/>
        </w:rPr>
        <w:t xml:space="preserve">the </w:t>
      </w:r>
      <w:r w:rsidR="00D14D21">
        <w:rPr>
          <w:lang w:eastAsia="zh-CN"/>
        </w:rPr>
        <w:t xml:space="preserve">UCI ML Phishing Dataset </w:t>
      </w:r>
      <w:r w:rsidR="000A5E4D">
        <w:rPr>
          <w:lang w:eastAsia="zh-CN"/>
        </w:rPr>
        <w:t xml:space="preserve">was sourced from Kaggle and </w:t>
      </w:r>
      <w:r w:rsidR="00D14D21">
        <w:rPr>
          <w:lang w:eastAsia="zh-CN"/>
        </w:rPr>
        <w:t>derived initially</w:t>
      </w:r>
      <w:r w:rsidR="000A5E4D">
        <w:rPr>
          <w:lang w:eastAsia="zh-CN"/>
        </w:rPr>
        <w:t xml:space="preserve"> from the UCI Machine Learning Repository. It includes a mix of URL, domain, and content-based features, such as SSL certificate status, presence of IP addresses, URL Length, and domain age. These were </w:t>
      </w:r>
      <w:r w:rsidR="00EF22AC">
        <w:rPr>
          <w:lang w:eastAsia="zh-CN"/>
        </w:rPr>
        <w:t>labeled</w:t>
      </w:r>
      <w:r w:rsidR="000A5E4D">
        <w:rPr>
          <w:lang w:eastAsia="zh-CN"/>
        </w:rPr>
        <w:t xml:space="preserve"> with a target variable </w:t>
      </w:r>
      <w:r w:rsidR="00EF22AC">
        <w:rPr>
          <w:lang w:eastAsia="zh-CN"/>
        </w:rPr>
        <w:t>indicating “phishing” or “non-phishing.” This well-structured dataset is primarily used for research and educational purposes in phishing detection</w:t>
      </w:r>
      <w:r w:rsidR="0069105C">
        <w:rPr>
          <w:lang w:eastAsia="zh-CN"/>
        </w:rPr>
        <w:t>. It offers</w:t>
      </w:r>
      <w:r w:rsidR="00EF22AC">
        <w:rPr>
          <w:lang w:eastAsia="zh-CN"/>
        </w:rPr>
        <w:t xml:space="preserve"> insights into the characteristics that differentiate phishing sites from legitimate ones. Its categorical and ordinal data format makes it suitable for machine learning and classification projects. </w:t>
      </w:r>
    </w:p>
    <w:p w14:paraId="1E2FBCB3" w14:textId="4A7582BA" w:rsidR="00536E79" w:rsidRPr="002D140F" w:rsidRDefault="00536E79" w:rsidP="002D140F">
      <w:pPr>
        <w:pStyle w:val="Head2"/>
      </w:pPr>
      <w:r w:rsidRPr="002D140F">
        <w:rPr>
          <w:rStyle w:val="Label"/>
          <w:rFonts w:hint="eastAsia"/>
          <w:b/>
          <w:bCs w:val="0"/>
          <w:sz w:val="22"/>
          <w:szCs w:val="22"/>
        </w:rPr>
        <w:t>2</w:t>
      </w:r>
      <w:r w:rsidRPr="002D140F">
        <w:rPr>
          <w:rStyle w:val="Label"/>
          <w:b/>
          <w:bCs w:val="0"/>
          <w:sz w:val="22"/>
          <w:szCs w:val="22"/>
        </w:rPr>
        <w:t>.1</w:t>
      </w:r>
      <w:r w:rsidR="00D14D21">
        <w:t xml:space="preserve"> </w:t>
      </w:r>
      <w:r w:rsidRPr="002D140F">
        <w:rPr>
          <w:rFonts w:hint="eastAsia"/>
          <w:b/>
          <w:bCs w:val="0"/>
          <w:sz w:val="22"/>
          <w:szCs w:val="22"/>
        </w:rPr>
        <w:t>Source of dataset</w:t>
      </w:r>
    </w:p>
    <w:p w14:paraId="2B1A081F" w14:textId="71D86D64" w:rsidR="000B1DCB" w:rsidRPr="002163A5" w:rsidRDefault="004814A5" w:rsidP="0007173E">
      <w:pPr>
        <w:pStyle w:val="Para"/>
      </w:pPr>
      <w:r>
        <w:t xml:space="preserve">The data was obtained from </w:t>
      </w:r>
      <w:r w:rsidR="009E6DEF">
        <w:t xml:space="preserve">the Phishing Dataset from </w:t>
      </w:r>
      <w:proofErr w:type="gramStart"/>
      <w:r w:rsidR="009E6DEF">
        <w:t>Kaggle</w:t>
      </w:r>
      <w:r>
        <w:t xml:space="preserve"> </w:t>
      </w:r>
      <w:r w:rsidR="009E6DEF">
        <w:t>,</w:t>
      </w:r>
      <w:proofErr w:type="gramEnd"/>
      <w:r w:rsidR="009E6DEF">
        <w:t xml:space="preserve"> a widely used and credible platform for </w:t>
      </w:r>
      <w:r>
        <w:t>machine learning and data science datasets</w:t>
      </w:r>
      <w:r w:rsidR="009E6DEF">
        <w:t xml:space="preserve">. This dataset was taken from the UC Irvine Phishing dataset </w:t>
      </w:r>
      <w:r w:rsidR="00A47AA8">
        <w:t xml:space="preserve">and </w:t>
      </w:r>
      <w:r w:rsidR="009E6DEF">
        <w:t xml:space="preserve">converted into a </w:t>
      </w:r>
      <w:r w:rsidR="00091473">
        <w:t>.csv</w:t>
      </w:r>
      <w:r w:rsidR="009E6DEF">
        <w:t xml:space="preserve"> file. </w:t>
      </w:r>
      <w:r w:rsidR="00A47AA8">
        <w:t>UC Irvine created this dataset using the PhishTank archive</w:t>
      </w:r>
      <w:r w:rsidR="00091473">
        <w:t>, MillerSmiles archive, and Google Searching Operators</w:t>
      </w:r>
      <w:r w:rsidR="00A47AA8">
        <w:t xml:space="preserve">. URLs were gathered and classified as “phishing” or “non-phishing” based on various markers, such as URL patterns, HTTPS certificates, and domain registration information. These classifications were </w:t>
      </w:r>
      <w:r w:rsidR="00091473">
        <w:t xml:space="preserve">determined to be either classified manually or provided by the phishing archives used to create the dataset. </w:t>
      </w:r>
    </w:p>
    <w:p w14:paraId="1CD6170B" w14:textId="3060E32F" w:rsidR="00536E79" w:rsidRPr="002D140F" w:rsidRDefault="00536E79" w:rsidP="002D140F">
      <w:pPr>
        <w:pStyle w:val="Head2"/>
      </w:pPr>
      <w:r w:rsidRPr="002D140F">
        <w:rPr>
          <w:rStyle w:val="Label"/>
          <w:rFonts w:hint="eastAsia"/>
          <w:b/>
          <w:bCs w:val="0"/>
          <w:sz w:val="22"/>
          <w:szCs w:val="22"/>
        </w:rPr>
        <w:t>2</w:t>
      </w:r>
      <w:r w:rsidRPr="002D140F">
        <w:rPr>
          <w:rStyle w:val="Label"/>
          <w:b/>
          <w:bCs w:val="0"/>
          <w:sz w:val="22"/>
          <w:szCs w:val="22"/>
        </w:rPr>
        <w:t>.</w:t>
      </w:r>
      <w:r w:rsidRPr="002D140F">
        <w:rPr>
          <w:rStyle w:val="Label"/>
          <w:rFonts w:hint="eastAsia"/>
          <w:b/>
          <w:bCs w:val="0"/>
          <w:sz w:val="22"/>
          <w:szCs w:val="22"/>
        </w:rPr>
        <w:t>2</w:t>
      </w:r>
      <w:r w:rsidR="00D14D21">
        <w:t xml:space="preserve"> </w:t>
      </w:r>
      <w:r w:rsidRPr="002D140F">
        <w:rPr>
          <w:rFonts w:hint="eastAsia"/>
          <w:b/>
          <w:bCs w:val="0"/>
          <w:sz w:val="22"/>
          <w:szCs w:val="22"/>
        </w:rPr>
        <w:t xml:space="preserve">Characters of the </w:t>
      </w:r>
      <w:r w:rsidR="00E84F80">
        <w:rPr>
          <w:b/>
          <w:bCs w:val="0"/>
          <w:sz w:val="22"/>
          <w:szCs w:val="22"/>
        </w:rPr>
        <w:t>Datasets</w:t>
      </w:r>
    </w:p>
    <w:p w14:paraId="37264C59" w14:textId="2AEF0135" w:rsidR="00C23780" w:rsidRDefault="00091473" w:rsidP="0007173E">
      <w:pPr>
        <w:pStyle w:val="Para"/>
      </w:pPr>
      <w:r>
        <w:t xml:space="preserve">The UCI dataset downloaded from Kaggle was converted from a .csv to a .xlsx file. The </w:t>
      </w:r>
      <w:r w:rsidR="00C23780">
        <w:t>dataset size</w:t>
      </w:r>
      <w:r>
        <w:t xml:space="preserve"> is 31 columns and 11,055 rows, including one target column, result, indicating phishing or non-phishing results. </w:t>
      </w:r>
      <w:r w:rsidR="00C23780">
        <w:t xml:space="preserve">See </w:t>
      </w:r>
      <w:r w:rsidR="004F3633">
        <w:t xml:space="preserve">Appendix </w:t>
      </w:r>
      <w:r w:rsidR="000A5E4D">
        <w:t>Item</w:t>
      </w:r>
      <w:r w:rsidR="004F3633">
        <w:t xml:space="preserve"> 1 for the </w:t>
      </w:r>
      <w:r w:rsidR="00E366F2">
        <w:t>complete</w:t>
      </w:r>
      <w:r w:rsidR="004F3633">
        <w:t xml:space="preserve"> feature</w:t>
      </w:r>
      <w:r w:rsidR="00C23780">
        <w:t xml:space="preserve"> list</w:t>
      </w:r>
      <w:r w:rsidR="004F3633">
        <w:t xml:space="preserve">. </w:t>
      </w:r>
      <w:r w:rsidR="000A5E4D">
        <w:t xml:space="preserve">No significant cleaning was required for this data. The dataset was already well structured and did not contain any missing values. </w:t>
      </w:r>
    </w:p>
    <w:p w14:paraId="41F7379B" w14:textId="74472F86" w:rsidR="000B1DCB" w:rsidRPr="00A825DF" w:rsidRDefault="002163A5" w:rsidP="00A825DF">
      <w:pPr>
        <w:pStyle w:val="Head1"/>
        <w:spacing w:before="380"/>
        <w:rPr>
          <w:rFonts w:eastAsia="SimSun"/>
          <w:lang w:eastAsia="zh-CN"/>
        </w:rPr>
      </w:pPr>
      <w:r>
        <w:rPr>
          <w:rStyle w:val="Label"/>
          <w:rFonts w:eastAsia="SimSun" w:hint="eastAsia"/>
          <w:lang w:eastAsia="zh-CN"/>
        </w:rPr>
        <w:t>3</w:t>
      </w:r>
      <w:r w:rsidR="00D14D21">
        <w:rPr>
          <w:rStyle w:val="Label"/>
        </w:rPr>
        <w:t xml:space="preserve"> </w:t>
      </w:r>
      <w:r>
        <w:rPr>
          <w:rStyle w:val="Label"/>
          <w:rFonts w:eastAsia="SimSun" w:hint="eastAsia"/>
          <w:lang w:eastAsia="zh-CN"/>
        </w:rPr>
        <w:t>Methodology</w:t>
      </w:r>
    </w:p>
    <w:p w14:paraId="72CECD68" w14:textId="296A3A0B" w:rsidR="002D140F" w:rsidRDefault="00EF22AC" w:rsidP="0007173E">
      <w:pPr>
        <w:pStyle w:val="Para"/>
      </w:pPr>
      <w:r>
        <w:t xml:space="preserve">For this analysis, multiple </w:t>
      </w:r>
      <w:r w:rsidR="00E366F2">
        <w:t>machine-learning</w:t>
      </w:r>
      <w:r>
        <w:t xml:space="preserve"> models were employed to classify websites as phishing or non-</w:t>
      </w:r>
      <w:r w:rsidR="00E366F2">
        <w:t>phishing</w:t>
      </w:r>
      <w:r>
        <w:t xml:space="preserve">. These </w:t>
      </w:r>
      <w:r>
        <w:lastRenderedPageBreak/>
        <w:t xml:space="preserve">models include Logistic Regression, Random </w:t>
      </w:r>
      <w:r w:rsidR="00E366F2">
        <w:t>Forest,</w:t>
      </w:r>
      <w:r>
        <w:t xml:space="preserve"> and Support Vector Machine</w:t>
      </w:r>
      <w:r w:rsidR="00E366F2">
        <w:t xml:space="preserve">. </w:t>
      </w:r>
    </w:p>
    <w:p w14:paraId="1BAAEFB8" w14:textId="77777777" w:rsidR="003D6A91" w:rsidRDefault="003D6A91" w:rsidP="0007173E">
      <w:pPr>
        <w:pStyle w:val="Para"/>
      </w:pPr>
    </w:p>
    <w:p w14:paraId="1C54BD5F" w14:textId="07AFC888" w:rsidR="002D140F" w:rsidRPr="00E84F80" w:rsidRDefault="002D140F" w:rsidP="0007173E">
      <w:pPr>
        <w:pStyle w:val="Para"/>
        <w:rPr>
          <w:b/>
          <w:bCs/>
          <w:sz w:val="22"/>
        </w:rPr>
      </w:pPr>
      <w:r w:rsidRPr="00E84F80">
        <w:rPr>
          <w:b/>
          <w:bCs/>
          <w:sz w:val="22"/>
        </w:rPr>
        <w:t>3.1 Random Forest</w:t>
      </w:r>
    </w:p>
    <w:p w14:paraId="64FB58E2" w14:textId="008239F0" w:rsidR="00A825DF" w:rsidRDefault="00A825DF" w:rsidP="002D140F">
      <w:pPr>
        <w:pStyle w:val="Head2"/>
      </w:pPr>
      <w:r w:rsidRPr="00ED4431">
        <w:t>Random Forest was used to identify the most helpful URL features for spotting phishing sites (</w:t>
      </w:r>
      <w:r w:rsidRPr="007856BF">
        <w:rPr>
          <w:b/>
          <w:bCs w:val="0"/>
        </w:rPr>
        <w:t>Question 1</w:t>
      </w:r>
      <w:r w:rsidRPr="00ED4431">
        <w:t>) and to test whether URL information alone suffices for classification (</w:t>
      </w:r>
      <w:r w:rsidRPr="007856BF">
        <w:rPr>
          <w:b/>
          <w:bCs w:val="0"/>
        </w:rPr>
        <w:t>Question 4</w:t>
      </w:r>
      <w:r w:rsidRPr="00ED4431">
        <w:t xml:space="preserve">). As an ensemble method, it combines multiple decision trees to </w:t>
      </w:r>
      <w:r w:rsidR="002D140F">
        <w:t>effectively capture non-linear relationships and mixed data types</w:t>
      </w:r>
      <w:r w:rsidRPr="00ED4431">
        <w:t>. Its robustness to noise and ability to highlight feature importance make it highly suitable for these tasks. Random Forest can be computationally intensive and prone to overfitting without proper tuning. Implemented with the RandomForestClassifier function from sklearn, hyperparameters such as the number of trees (n_estimators) and tree depth (max_depth) were optimized using grid search to improve performance.</w:t>
      </w:r>
    </w:p>
    <w:p w14:paraId="6943DFD6" w14:textId="263554BA" w:rsidR="002D140F" w:rsidRPr="002D140F" w:rsidRDefault="002D140F" w:rsidP="002D140F">
      <w:pPr>
        <w:pStyle w:val="Head2"/>
        <w:rPr>
          <w:b/>
          <w:bCs w:val="0"/>
          <w:sz w:val="22"/>
          <w:szCs w:val="22"/>
        </w:rPr>
      </w:pPr>
      <w:r w:rsidRPr="002D140F">
        <w:rPr>
          <w:b/>
          <w:bCs w:val="0"/>
          <w:sz w:val="22"/>
          <w:szCs w:val="22"/>
        </w:rPr>
        <w:t>3.2</w:t>
      </w:r>
      <w:r>
        <w:rPr>
          <w:b/>
          <w:bCs w:val="0"/>
          <w:sz w:val="22"/>
          <w:szCs w:val="22"/>
        </w:rPr>
        <w:t xml:space="preserve"> </w:t>
      </w:r>
      <w:r w:rsidRPr="002D140F">
        <w:rPr>
          <w:b/>
          <w:bCs w:val="0"/>
          <w:sz w:val="22"/>
          <w:szCs w:val="22"/>
        </w:rPr>
        <w:t>Support Vector Machine</w:t>
      </w:r>
    </w:p>
    <w:p w14:paraId="155E7E67" w14:textId="6974700D" w:rsidR="00ED4431" w:rsidRPr="00ED4431" w:rsidRDefault="00ED4431" w:rsidP="002D140F">
      <w:pPr>
        <w:pStyle w:val="Head2"/>
      </w:pPr>
      <w:r w:rsidRPr="00ED4431">
        <w:t>Support Vector Machine (SVM) was employed to assess whether a more complex model is necessary to detect phishing sites accurately (</w:t>
      </w:r>
      <w:r w:rsidRPr="00251618">
        <w:rPr>
          <w:b/>
          <w:bCs w:val="0"/>
        </w:rPr>
        <w:t>Question 3</w:t>
      </w:r>
      <w:r w:rsidRPr="00ED4431">
        <w:t>). SVM identifies a hyperplane in a high-dimensional space to separate classes with the maximum margin, leveraging kernel functions to handle non-linear relationships. This makes it suitable for addressing complex class boundaries in phishing classification. SVM requires careful tuning of parameters like C and gamma and can be computationally expensive for larger datasets. The SVC function from sklearn</w:t>
      </w:r>
      <w:r w:rsidR="005B250D">
        <w:t xml:space="preserve">, </w:t>
      </w:r>
      <w:r w:rsidR="00230690">
        <w:t>the R BF kernel, and hyperparameter optimization via grid search were</w:t>
      </w:r>
      <w:r w:rsidR="005B250D">
        <w:t xml:space="preserve"> used </w:t>
      </w:r>
      <w:r w:rsidRPr="00ED4431">
        <w:t>to enhance its effectiveness.</w:t>
      </w:r>
    </w:p>
    <w:p w14:paraId="2D2ECE2C" w14:textId="384BB87C" w:rsidR="00EF22AC" w:rsidRPr="002D140F" w:rsidRDefault="00EF22AC" w:rsidP="002D140F">
      <w:pPr>
        <w:pStyle w:val="Head2"/>
        <w:rPr>
          <w:rStyle w:val="Label"/>
          <w:b/>
          <w:bCs w:val="0"/>
          <w:sz w:val="22"/>
          <w:szCs w:val="22"/>
        </w:rPr>
      </w:pPr>
      <w:r w:rsidRPr="002D140F">
        <w:rPr>
          <w:b/>
          <w:bCs w:val="0"/>
          <w:sz w:val="22"/>
          <w:szCs w:val="22"/>
        </w:rPr>
        <w:t>3.3</w:t>
      </w:r>
      <w:r w:rsidRPr="002D140F">
        <w:rPr>
          <w:sz w:val="22"/>
          <w:szCs w:val="22"/>
        </w:rPr>
        <w:t xml:space="preserve"> </w:t>
      </w:r>
      <w:r w:rsidR="00A825DF" w:rsidRPr="002D140F">
        <w:rPr>
          <w:rStyle w:val="Label"/>
          <w:b/>
          <w:bCs w:val="0"/>
          <w:sz w:val="22"/>
          <w:szCs w:val="22"/>
        </w:rPr>
        <w:t xml:space="preserve">Logistic Regression </w:t>
      </w:r>
    </w:p>
    <w:p w14:paraId="4E616CD0" w14:textId="5A6585A0" w:rsidR="00A825DF" w:rsidRDefault="00A825DF" w:rsidP="002D140F">
      <w:pPr>
        <w:pStyle w:val="Head2"/>
      </w:pPr>
      <w:r>
        <w:tab/>
      </w:r>
      <w:r w:rsidR="00ED4431" w:rsidRPr="00ED4431">
        <w:t>Logistic Regression was applied to explore whether a simple model could effectively detect phishing sites (</w:t>
      </w:r>
      <w:r w:rsidR="00ED4431" w:rsidRPr="00251618">
        <w:rPr>
          <w:b/>
          <w:bCs w:val="0"/>
        </w:rPr>
        <w:t>Question 3</w:t>
      </w:r>
      <w:r w:rsidR="00ED4431" w:rsidRPr="00ED4431">
        <w:t xml:space="preserve">). Its simplicity and interpretability make it an ideal baseline model. This method assumes a linear relationship between the independent variables and the </w:t>
      </w:r>
      <w:r w:rsidR="005B250D">
        <w:t>log odds</w:t>
      </w:r>
      <w:r w:rsidR="00ED4431" w:rsidRPr="00ED4431">
        <w:t xml:space="preserve"> of the dependent variable, making it computationally efficient and effective for linearly separable data. </w:t>
      </w:r>
      <w:r w:rsidR="00954C1E">
        <w:t>L</w:t>
      </w:r>
      <w:r w:rsidR="00ED4431" w:rsidRPr="00ED4431">
        <w:t xml:space="preserve">imitations include reduced performance for complex, non-linear data and susceptibility to multicollinearity. Implemented using the </w:t>
      </w:r>
      <w:r w:rsidR="0069105C" w:rsidRPr="00ED4431">
        <w:t>Logistic Regression</w:t>
      </w:r>
      <w:r w:rsidR="00ED4431" w:rsidRPr="00ED4431">
        <w:t xml:space="preserve"> function from sklearn, adjustments such as increasing the maximum iterations (max_iter=1000) were made to ensure convergence and </w:t>
      </w:r>
      <w:r w:rsidR="005B786E">
        <w:t>accuracy improvement</w:t>
      </w:r>
      <w:r w:rsidR="00ED4431" w:rsidRPr="00ED4431">
        <w:t>.</w:t>
      </w:r>
    </w:p>
    <w:p w14:paraId="03005F60" w14:textId="430E468C" w:rsidR="009C60FF" w:rsidRPr="002163A5" w:rsidRDefault="009C60FF" w:rsidP="00B000B7">
      <w:pPr>
        <w:pStyle w:val="Head1"/>
        <w:spacing w:before="380"/>
        <w:ind w:left="0" w:firstLine="0"/>
        <w:rPr>
          <w:rStyle w:val="Label"/>
          <w:rFonts w:eastAsia="SimSun"/>
          <w:lang w:eastAsia="zh-CN"/>
        </w:rPr>
      </w:pPr>
      <w:r>
        <w:rPr>
          <w:rStyle w:val="Label"/>
          <w:rFonts w:eastAsia="SimSun" w:hint="eastAsia"/>
          <w:lang w:eastAsia="zh-CN"/>
        </w:rPr>
        <w:t>4</w:t>
      </w:r>
      <w:r w:rsidR="00D14D21">
        <w:rPr>
          <w:rStyle w:val="Label"/>
        </w:rPr>
        <w:t xml:space="preserve"> </w:t>
      </w:r>
      <w:r>
        <w:rPr>
          <w:rStyle w:val="Label"/>
          <w:rFonts w:eastAsia="SimSun" w:hint="eastAsia"/>
          <w:lang w:eastAsia="zh-CN"/>
        </w:rPr>
        <w:t>Results</w:t>
      </w:r>
    </w:p>
    <w:p w14:paraId="3684B551" w14:textId="517B0176" w:rsidR="00D26DBE" w:rsidRDefault="00300D89" w:rsidP="0007173E">
      <w:pPr>
        <w:pStyle w:val="Para"/>
      </w:pPr>
      <w:r>
        <w:t>This analysis provides</w:t>
      </w:r>
      <w:r w:rsidR="00D361AC">
        <w:t xml:space="preserve"> </w:t>
      </w:r>
      <w:r>
        <w:t>insights</w:t>
      </w:r>
      <w:r w:rsidR="00821493">
        <w:t xml:space="preserve"> </w:t>
      </w:r>
      <w:r>
        <w:t xml:space="preserve">into </w:t>
      </w:r>
      <w:r w:rsidR="00821493">
        <w:t xml:space="preserve">phishing websites using machine learning models. The following questions were answered </w:t>
      </w:r>
      <w:r w:rsidR="00E73E79">
        <w:t xml:space="preserve">using the methodologies </w:t>
      </w:r>
      <w:r w:rsidR="0007173E">
        <w:t xml:space="preserve">detailed in this paper: </w:t>
      </w:r>
    </w:p>
    <w:p w14:paraId="6ABA0051" w14:textId="77777777" w:rsidR="00E84601" w:rsidRDefault="00E84601" w:rsidP="0007173E">
      <w:pPr>
        <w:pStyle w:val="Para"/>
      </w:pPr>
    </w:p>
    <w:p w14:paraId="64A066ED" w14:textId="77777777" w:rsidR="0007173E" w:rsidRDefault="0007173E" w:rsidP="0007173E">
      <w:pPr>
        <w:pStyle w:val="Para"/>
        <w:numPr>
          <w:ilvl w:val="0"/>
          <w:numId w:val="33"/>
        </w:numPr>
      </w:pPr>
      <w:r>
        <w:t>What URL Features are most helpful in spotting phishing sites?</w:t>
      </w:r>
    </w:p>
    <w:p w14:paraId="7899814A" w14:textId="77777777" w:rsidR="0007173E" w:rsidRDefault="0007173E" w:rsidP="0007173E">
      <w:pPr>
        <w:pStyle w:val="Para"/>
        <w:numPr>
          <w:ilvl w:val="0"/>
          <w:numId w:val="33"/>
        </w:numPr>
      </w:pPr>
      <w:r>
        <w:t>Does using HTTPs make a phishing site look more trustworthy?</w:t>
      </w:r>
    </w:p>
    <w:p w14:paraId="3401E301" w14:textId="77777777" w:rsidR="0007173E" w:rsidRDefault="0007173E" w:rsidP="0007173E">
      <w:pPr>
        <w:pStyle w:val="Para"/>
        <w:numPr>
          <w:ilvl w:val="0"/>
          <w:numId w:val="33"/>
        </w:numPr>
      </w:pPr>
      <w:r>
        <w:t>Can a simple model detect phishing accurately, or do we need a more complex model?</w:t>
      </w:r>
    </w:p>
    <w:p w14:paraId="56203F6B" w14:textId="171CD87E" w:rsidR="00504EF8" w:rsidRDefault="0007173E" w:rsidP="0007173E">
      <w:pPr>
        <w:pStyle w:val="Para"/>
        <w:numPr>
          <w:ilvl w:val="0"/>
          <w:numId w:val="33"/>
        </w:numPr>
      </w:pPr>
      <w:r>
        <w:t>Is URL information enough to classify phishing, or do we need more data from the webpage?</w:t>
      </w:r>
    </w:p>
    <w:p w14:paraId="29E5F32B" w14:textId="77777777" w:rsidR="00E84601" w:rsidRDefault="00E84601" w:rsidP="0007173E">
      <w:pPr>
        <w:pStyle w:val="Para"/>
      </w:pPr>
    </w:p>
    <w:p w14:paraId="0ED5E200" w14:textId="53134BBF" w:rsidR="00743328" w:rsidRPr="007F384C" w:rsidRDefault="00E84601" w:rsidP="0007173E">
      <w:pPr>
        <w:pStyle w:val="Para"/>
        <w:rPr>
          <w:b/>
          <w:bCs/>
        </w:rPr>
      </w:pPr>
      <w:r w:rsidRPr="007F384C">
        <w:rPr>
          <w:rStyle w:val="Label"/>
          <w:b/>
          <w:bCs/>
        </w:rPr>
        <w:t>4.1 What</w:t>
      </w:r>
      <w:r w:rsidR="00CC2291" w:rsidRPr="007F384C">
        <w:rPr>
          <w:b/>
          <w:bCs/>
        </w:rPr>
        <w:t xml:space="preserve"> URL Features are most helpful in spotting phishing sites?</w:t>
      </w:r>
    </w:p>
    <w:p w14:paraId="1CFE4E97" w14:textId="4A251B54" w:rsidR="0089233A" w:rsidRDefault="009548EE" w:rsidP="00E84601">
      <w:pPr>
        <w:pStyle w:val="Head2"/>
        <w:ind w:firstLine="0"/>
      </w:pPr>
      <w:r>
        <w:t xml:space="preserve">For this question, a Random Forest classifier </w:t>
      </w:r>
      <w:r w:rsidR="00826064">
        <w:t xml:space="preserve">was used to determine which URL features </w:t>
      </w:r>
      <w:r w:rsidR="0089233A">
        <w:t>most indicate</w:t>
      </w:r>
      <w:r>
        <w:t xml:space="preserve"> phishing. </w:t>
      </w:r>
      <w:r w:rsidR="00165D88">
        <w:t xml:space="preserve">The model identified the top features </w:t>
      </w:r>
      <w:r w:rsidR="00326355">
        <w:t>that contributed</w:t>
      </w:r>
      <w:r w:rsidR="00165D88">
        <w:t xml:space="preserve"> most to accurate classification by calculating feature importance scores</w:t>
      </w:r>
      <w:r>
        <w:t>. The to</w:t>
      </w:r>
      <w:r w:rsidR="00826064">
        <w:t xml:space="preserve">p ten features are displayed in </w:t>
      </w:r>
      <w:r w:rsidR="00326355">
        <w:t>Figure 1</w:t>
      </w:r>
      <w:r w:rsidR="00826064">
        <w:t>.</w:t>
      </w:r>
    </w:p>
    <w:p w14:paraId="23CDEC39" w14:textId="77777777" w:rsidR="009A5740" w:rsidRDefault="0089233A" w:rsidP="009A5740">
      <w:pPr>
        <w:pStyle w:val="Head2"/>
        <w:keepNext/>
        <w:ind w:firstLine="0"/>
      </w:pPr>
      <w:r>
        <w:rPr>
          <w:b/>
          <w:bCs w:val="0"/>
          <w:noProof/>
          <w14:ligatures w14:val="none"/>
        </w:rPr>
        <w:drawing>
          <wp:inline distT="0" distB="0" distL="0" distR="0" wp14:anchorId="676E7D9E" wp14:editId="5994F452">
            <wp:extent cx="3048000" cy="2022475"/>
            <wp:effectExtent l="95250" t="95250" r="95250" b="92075"/>
            <wp:docPr id="5355054" name="Picture 1" descr="A green bar graph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054" name="Picture 1" descr="A green bar graph with white background&#10;&#10;Description automatically generated"/>
                    <pic:cNvPicPr/>
                  </pic:nvPicPr>
                  <pic:blipFill>
                    <a:blip r:embed="rId13"/>
                    <a:stretch>
                      <a:fillRect/>
                    </a:stretch>
                  </pic:blipFill>
                  <pic:spPr>
                    <a:xfrm>
                      <a:off x="0" y="0"/>
                      <a:ext cx="3048000" cy="20224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B43B443" w14:textId="67325F0F" w:rsidR="007C34ED" w:rsidRDefault="009A5740" w:rsidP="009A5740">
      <w:pPr>
        <w:pStyle w:val="Caption"/>
      </w:pPr>
      <w:r>
        <w:t xml:space="preserve">Figure </w:t>
      </w:r>
      <w:r>
        <w:fldChar w:fldCharType="begin"/>
      </w:r>
      <w:r>
        <w:instrText xml:space="preserve"> SEQ Figure \* ARABIC </w:instrText>
      </w:r>
      <w:r>
        <w:fldChar w:fldCharType="separate"/>
      </w:r>
      <w:r w:rsidR="008B5CE0">
        <w:rPr>
          <w:noProof/>
        </w:rPr>
        <w:t>1</w:t>
      </w:r>
      <w:r>
        <w:fldChar w:fldCharType="end"/>
      </w:r>
      <w:r>
        <w:t xml:space="preserve"> - Top 10 </w:t>
      </w:r>
      <w:r w:rsidR="00C94BFF">
        <w:t>Features</w:t>
      </w:r>
      <w:r>
        <w:t xml:space="preserve"> by Importance</w:t>
      </w:r>
    </w:p>
    <w:p w14:paraId="0C2C5A5A" w14:textId="60212A83" w:rsidR="00221B64" w:rsidRDefault="00B01BA2" w:rsidP="00E84601">
      <w:pPr>
        <w:pStyle w:val="Head2"/>
        <w:ind w:firstLine="0"/>
      </w:pPr>
      <w:r>
        <w:t xml:space="preserve">SSLfinale_State, URL_of_Anchor, and having_Sub_Domain were </w:t>
      </w:r>
      <w:r w:rsidR="00636EB2">
        <w:t xml:space="preserve">among the most important features for distinguishing a phishing site. The SSL feature </w:t>
      </w:r>
      <w:r w:rsidR="008239AF">
        <w:t xml:space="preserve">indicates the </w:t>
      </w:r>
      <w:r w:rsidR="0069105C">
        <w:t>validity of the website's SSL certificate. Phishing sites often lack valid SSL certificates or use untrusted ones, making this feature a reliable indicator of legitimacy. Sites with invalid SSL certificates are more likely to be phishing attempts</w:t>
      </w:r>
      <w:r w:rsidR="006A17EA">
        <w:t>, as legitimate sites prioritize secure communication.</w:t>
      </w:r>
    </w:p>
    <w:p w14:paraId="0F37C1F3" w14:textId="53AEBBBB" w:rsidR="006A17EA" w:rsidRDefault="006A17EA" w:rsidP="00E84601">
      <w:pPr>
        <w:pStyle w:val="Head2"/>
        <w:ind w:firstLine="0"/>
      </w:pPr>
      <w:r>
        <w:t xml:space="preserve">The URL_of </w:t>
      </w:r>
      <w:r w:rsidR="00B1037B">
        <w:t xml:space="preserve">_Achor feature </w:t>
      </w:r>
      <w:r w:rsidR="0069105C">
        <w:t>evaluates the proportion of anchor</w:t>
      </w:r>
      <w:r w:rsidR="00B1037B">
        <w:t xml:space="preserve"> tags that link to external URLs. Phishing frequently </w:t>
      </w:r>
      <w:r w:rsidR="0069105C">
        <w:t>uses external links to redirect users to malicious</w:t>
      </w:r>
      <w:r w:rsidR="00B1037B">
        <w:t xml:space="preserve"> sites, making this </w:t>
      </w:r>
      <w:r w:rsidR="00230690">
        <w:t>an essential</w:t>
      </w:r>
      <w:r w:rsidR="00266DBF">
        <w:t xml:space="preserve"> feature for detecting their behavior. </w:t>
      </w:r>
      <w:r w:rsidR="0069362B">
        <w:t>Many external anchors suggest</w:t>
      </w:r>
      <w:r w:rsidR="00266DBF">
        <w:t xml:space="preserve"> </w:t>
      </w:r>
      <w:r w:rsidR="0069105C">
        <w:t>suspicious</w:t>
      </w:r>
      <w:r w:rsidR="00266DBF">
        <w:t xml:space="preserve"> activity, while legitimate sites </w:t>
      </w:r>
      <w:r w:rsidR="00F30CB7">
        <w:t>maintain consistent internal linking.</w:t>
      </w:r>
    </w:p>
    <w:p w14:paraId="5C999D72" w14:textId="1A6E0A8F" w:rsidR="00F30CB7" w:rsidRDefault="00425C45" w:rsidP="00E84601">
      <w:pPr>
        <w:pStyle w:val="Head2"/>
        <w:ind w:firstLine="0"/>
      </w:pPr>
      <w:r>
        <w:t>Phishing websites often use subdomains to mimic legitimate domains. For example, a</w:t>
      </w:r>
      <w:r w:rsidR="00F30CB7">
        <w:t xml:space="preserve"> phishing site might use “login.bankexample.com</w:t>
      </w:r>
      <w:r w:rsidR="001376A9">
        <w:t>.mal.com” to appear as a legitimate banking sit</w:t>
      </w:r>
      <w:r w:rsidR="0069362B">
        <w:t xml:space="preserve">e. The having_Sub_Domain feature captures the number of subdomains, with higher counts more indicative of phishing attempts. </w:t>
      </w:r>
    </w:p>
    <w:p w14:paraId="684360B2" w14:textId="7A238CA3" w:rsidR="00603725" w:rsidRDefault="00603725" w:rsidP="00E84601">
      <w:pPr>
        <w:pStyle w:val="Head2"/>
        <w:ind w:firstLine="0"/>
      </w:pPr>
      <w:r>
        <w:t xml:space="preserve">These features collectively highlight the tactics employed by phishing sites, such as exploiting security </w:t>
      </w:r>
      <w:r w:rsidR="00425C45">
        <w:t xml:space="preserve">vulnerabilities, manipulating links, and using deceptive domain structures. Their high importance in the Random Forest model underscores their effectiveness in identifying phishing. </w:t>
      </w:r>
    </w:p>
    <w:p w14:paraId="2BA7F891" w14:textId="77777777" w:rsidR="00504EF8" w:rsidRDefault="00504EF8" w:rsidP="00E84601">
      <w:pPr>
        <w:pStyle w:val="Head2"/>
        <w:ind w:firstLine="0"/>
      </w:pPr>
    </w:p>
    <w:p w14:paraId="6A2C0F6A" w14:textId="77777777" w:rsidR="00504EF8" w:rsidRDefault="00504EF8" w:rsidP="00E84601">
      <w:pPr>
        <w:pStyle w:val="Head2"/>
        <w:ind w:firstLine="0"/>
      </w:pPr>
    </w:p>
    <w:p w14:paraId="2C66151F" w14:textId="7B0D2577" w:rsidR="007C34ED" w:rsidRDefault="007C34ED" w:rsidP="00D015B0">
      <w:pPr>
        <w:pStyle w:val="Head2"/>
        <w:jc w:val="left"/>
        <w:rPr>
          <w:b/>
          <w:bCs w:val="0"/>
        </w:rPr>
      </w:pPr>
      <w:r w:rsidRPr="007F384C">
        <w:rPr>
          <w:rStyle w:val="Label"/>
          <w:rFonts w:hint="eastAsia"/>
          <w:b/>
          <w:bCs w:val="0"/>
        </w:rPr>
        <w:t>4</w:t>
      </w:r>
      <w:r w:rsidRPr="007F384C">
        <w:rPr>
          <w:rStyle w:val="Label"/>
          <w:b/>
          <w:bCs w:val="0"/>
        </w:rPr>
        <w:t>.</w:t>
      </w:r>
      <w:r w:rsidR="00970DE6" w:rsidRPr="007F384C">
        <w:rPr>
          <w:rStyle w:val="Label"/>
          <w:b/>
          <w:bCs w:val="0"/>
        </w:rPr>
        <w:t>2</w:t>
      </w:r>
      <w:r w:rsidR="00E84601" w:rsidRPr="007F384C">
        <w:rPr>
          <w:b/>
          <w:bCs w:val="0"/>
        </w:rPr>
        <w:t xml:space="preserve"> </w:t>
      </w:r>
      <w:r w:rsidR="00D015B0" w:rsidRPr="007F384C">
        <w:rPr>
          <w:b/>
          <w:bCs w:val="0"/>
        </w:rPr>
        <w:t>Does using HTTPs make a phishing site look more trustworthy</w:t>
      </w:r>
      <w:r w:rsidRPr="007F384C">
        <w:rPr>
          <w:b/>
          <w:bCs w:val="0"/>
        </w:rPr>
        <w:t>?</w:t>
      </w:r>
    </w:p>
    <w:p w14:paraId="4A3F6DD5" w14:textId="11196AC8" w:rsidR="008B5CE0" w:rsidRDefault="008B5CE0" w:rsidP="00D015B0">
      <w:pPr>
        <w:pStyle w:val="Head2"/>
        <w:jc w:val="left"/>
      </w:pPr>
      <w:r>
        <w:t xml:space="preserve">The </w:t>
      </w:r>
      <w:r w:rsidR="00B66F78">
        <w:t>SSLfinale_State</w:t>
      </w:r>
      <w:r>
        <w:t xml:space="preserve"> feature was utilized to see the impact of HTTPS on making a phishing site look more trustworthy. The data revealed the following</w:t>
      </w:r>
      <w:r w:rsidR="00B80EAB">
        <w:t xml:space="preserve"> in Figure 2</w:t>
      </w:r>
      <w:r>
        <w:t xml:space="preserve">. </w:t>
      </w:r>
    </w:p>
    <w:p w14:paraId="02D08590" w14:textId="77777777" w:rsidR="008B5CE0" w:rsidRDefault="008B5CE0" w:rsidP="008B5CE0">
      <w:pPr>
        <w:pStyle w:val="Head2"/>
        <w:keepNext/>
        <w:jc w:val="left"/>
      </w:pPr>
      <w:r>
        <w:rPr>
          <w:noProof/>
          <w14:ligatures w14:val="none"/>
        </w:rPr>
        <w:drawing>
          <wp:inline distT="0" distB="0" distL="0" distR="0" wp14:anchorId="06D82FFE" wp14:editId="46A46E90">
            <wp:extent cx="3048000" cy="1875790"/>
            <wp:effectExtent l="95250" t="95250" r="95250" b="86360"/>
            <wp:docPr id="280393798" name="Picture 2"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93798" name="Picture 2" descr="A graph with blue and red bars&#10;&#10;Description automatically generated"/>
                    <pic:cNvPicPr/>
                  </pic:nvPicPr>
                  <pic:blipFill>
                    <a:blip r:embed="rId14"/>
                    <a:stretch>
                      <a:fillRect/>
                    </a:stretch>
                  </pic:blipFill>
                  <pic:spPr>
                    <a:xfrm>
                      <a:off x="0" y="0"/>
                      <a:ext cx="3048000" cy="18757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360E3A1" w14:textId="3E3CFD01" w:rsidR="00331BC5" w:rsidRDefault="008B5CE0" w:rsidP="008B5CE0">
      <w:pPr>
        <w:pStyle w:val="Caption"/>
        <w:jc w:val="left"/>
      </w:pPr>
      <w:r>
        <w:t xml:space="preserve">Figure </w:t>
      </w:r>
      <w:r>
        <w:fldChar w:fldCharType="begin"/>
      </w:r>
      <w:r>
        <w:instrText xml:space="preserve"> SEQ Figure \* ARABIC </w:instrText>
      </w:r>
      <w:r>
        <w:fldChar w:fldCharType="separate"/>
      </w:r>
      <w:r>
        <w:rPr>
          <w:noProof/>
        </w:rPr>
        <w:t>2</w:t>
      </w:r>
      <w:r>
        <w:fldChar w:fldCharType="end"/>
      </w:r>
      <w:r>
        <w:t xml:space="preserve"> - Impact of HTTPS on Phishing vs </w:t>
      </w:r>
      <w:proofErr w:type="gramStart"/>
      <w:r>
        <w:t>Non-Phishing</w:t>
      </w:r>
      <w:proofErr w:type="gramEnd"/>
    </w:p>
    <w:p w14:paraId="2FC73812" w14:textId="436C121F" w:rsidR="006E6035" w:rsidRDefault="00B80EAB" w:rsidP="006E6035">
      <w:r>
        <w:t xml:space="preserve">A significant portion of </w:t>
      </w:r>
      <w:r w:rsidR="00E52A3D">
        <w:t>phishing</w:t>
      </w:r>
      <w:r>
        <w:t xml:space="preserve"> websites have an invalid or untrusted SSL</w:t>
      </w:r>
      <w:r w:rsidR="00F314C9">
        <w:t xml:space="preserve">. </w:t>
      </w:r>
      <w:r w:rsidR="00E52A3D">
        <w:t>Non-phishing</w:t>
      </w:r>
      <w:r w:rsidR="00F314C9">
        <w:t xml:space="preserve"> websites predominantly possess valid SSL certificates</w:t>
      </w:r>
      <w:r w:rsidR="00AA28B0">
        <w:t xml:space="preserve">, and </w:t>
      </w:r>
      <w:r w:rsidR="00C94BFF">
        <w:t>many</w:t>
      </w:r>
      <w:r w:rsidR="00AA28B0">
        <w:t xml:space="preserve"> phishing sites also use</w:t>
      </w:r>
      <w:r w:rsidR="009B01FF">
        <w:t xml:space="preserve"> valid SSL certificates. </w:t>
      </w:r>
    </w:p>
    <w:p w14:paraId="12CA2F6E" w14:textId="77777777" w:rsidR="009B01FF" w:rsidRDefault="009B01FF" w:rsidP="006E6035"/>
    <w:p w14:paraId="212A53C7" w14:textId="41A628B3" w:rsidR="009E3A33" w:rsidRPr="00504EF8" w:rsidRDefault="009B01FF" w:rsidP="00504EF8">
      <w:r>
        <w:t xml:space="preserve">This indicates that while </w:t>
      </w:r>
      <w:r w:rsidR="00E52A3D">
        <w:t xml:space="preserve">HTTPS is more common among legitimate websites, some phishing sites also employ HTTPS to appear trustworthy. HTTPS alone is not a definitive indicator of a site’s legitimacy. Users should be casual and consider additional factors beyond HTTPS when assessing a website’s trustworthiness. </w:t>
      </w:r>
    </w:p>
    <w:p w14:paraId="634501D4" w14:textId="6578CDC1" w:rsidR="007C34ED" w:rsidRDefault="007C34ED" w:rsidP="007C34ED">
      <w:pPr>
        <w:pStyle w:val="Head2"/>
        <w:rPr>
          <w:b/>
          <w:bCs w:val="0"/>
        </w:rPr>
      </w:pPr>
      <w:r w:rsidRPr="007F384C">
        <w:rPr>
          <w:rStyle w:val="Label"/>
          <w:rFonts w:hint="eastAsia"/>
          <w:b/>
          <w:bCs w:val="0"/>
        </w:rPr>
        <w:t>4</w:t>
      </w:r>
      <w:r w:rsidRPr="007F384C">
        <w:rPr>
          <w:rStyle w:val="Label"/>
          <w:b/>
          <w:bCs w:val="0"/>
        </w:rPr>
        <w:t>.</w:t>
      </w:r>
      <w:r w:rsidR="00970DE6" w:rsidRPr="007F384C">
        <w:rPr>
          <w:rStyle w:val="Label"/>
          <w:b/>
          <w:bCs w:val="0"/>
        </w:rPr>
        <w:t>3</w:t>
      </w:r>
      <w:r w:rsidR="00E84601" w:rsidRPr="007F384C">
        <w:rPr>
          <w:b/>
          <w:bCs w:val="0"/>
        </w:rPr>
        <w:t xml:space="preserve"> </w:t>
      </w:r>
      <w:r w:rsidR="003E180E" w:rsidRPr="007F384C">
        <w:rPr>
          <w:b/>
          <w:bCs w:val="0"/>
        </w:rPr>
        <w:t>Can a simple model detect phishing accurately, or do we need a more complex mode?</w:t>
      </w:r>
    </w:p>
    <w:p w14:paraId="4581F0CA" w14:textId="78D4300F" w:rsidR="009E3A33" w:rsidRDefault="00124AFE" w:rsidP="007C34ED">
      <w:pPr>
        <w:pStyle w:val="Head2"/>
      </w:pPr>
      <w:r>
        <w:t xml:space="preserve">To answer this question, </w:t>
      </w:r>
      <w:r w:rsidR="00523534">
        <w:t>we used two models:</w:t>
      </w:r>
      <w:r>
        <w:t xml:space="preserve"> Logistic Regression, our simple model, and Random Forest, our slightly complex model. </w:t>
      </w:r>
      <w:r w:rsidR="00047BA7">
        <w:t xml:space="preserve">Logistic regression yielded a </w:t>
      </w:r>
      <w:r w:rsidR="00047BA7" w:rsidRPr="00326355">
        <w:rPr>
          <w:b/>
          <w:bCs w:val="0"/>
        </w:rPr>
        <w:t>92.3%</w:t>
      </w:r>
      <w:r w:rsidR="00047BA7">
        <w:t xml:space="preserve"> accuracy, while the Random Forest yielded a </w:t>
      </w:r>
      <w:r w:rsidR="00047BA7" w:rsidRPr="00326355">
        <w:rPr>
          <w:b/>
          <w:bCs w:val="0"/>
        </w:rPr>
        <w:t>97.5%</w:t>
      </w:r>
      <w:r w:rsidR="00047BA7">
        <w:t xml:space="preserve"> accuracy</w:t>
      </w:r>
      <w:r w:rsidR="00287B60">
        <w:t>.</w:t>
      </w:r>
    </w:p>
    <w:p w14:paraId="5BDE0E78" w14:textId="3A63A486" w:rsidR="00287B60" w:rsidRPr="00124AFE" w:rsidRDefault="00287B60" w:rsidP="007C34ED">
      <w:pPr>
        <w:pStyle w:val="Head2"/>
      </w:pPr>
      <w:r>
        <w:t xml:space="preserve">While Logistic Regression provided a respectable yield, it was outperformed by the Random Forest model. The higher </w:t>
      </w:r>
      <w:r w:rsidR="00523534">
        <w:t>accuracy of the Random Forest suggests</w:t>
      </w:r>
      <w:r>
        <w:t xml:space="preserve"> that capturing the complex, non</w:t>
      </w:r>
      <w:r w:rsidR="00C63A23">
        <w:t xml:space="preserve">-linear relationships in the data is needed </w:t>
      </w:r>
      <w:r w:rsidR="00466A57">
        <w:t>to improve classification performance. A more complex model like Random Forest is preferable for accurately detecting phishing websites</w:t>
      </w:r>
      <w:r w:rsidR="00523534">
        <w:t xml:space="preserve">. </w:t>
      </w:r>
    </w:p>
    <w:p w14:paraId="409A9A31" w14:textId="2B20E519" w:rsidR="007C34ED" w:rsidRDefault="007C34ED" w:rsidP="007C34ED">
      <w:pPr>
        <w:pStyle w:val="Head2"/>
        <w:rPr>
          <w:b/>
          <w:bCs w:val="0"/>
        </w:rPr>
      </w:pPr>
      <w:r w:rsidRPr="007F384C">
        <w:rPr>
          <w:rStyle w:val="Label"/>
          <w:rFonts w:hint="eastAsia"/>
          <w:b/>
          <w:bCs w:val="0"/>
        </w:rPr>
        <w:t>4</w:t>
      </w:r>
      <w:r w:rsidRPr="007F384C">
        <w:rPr>
          <w:rStyle w:val="Label"/>
          <w:b/>
          <w:bCs w:val="0"/>
        </w:rPr>
        <w:t>.</w:t>
      </w:r>
      <w:r w:rsidR="00970DE6" w:rsidRPr="007F384C">
        <w:rPr>
          <w:rStyle w:val="Label"/>
          <w:b/>
          <w:bCs w:val="0"/>
        </w:rPr>
        <w:t>4</w:t>
      </w:r>
      <w:r w:rsidR="00E84601" w:rsidRPr="007F384C">
        <w:rPr>
          <w:b/>
          <w:bCs w:val="0"/>
        </w:rPr>
        <w:t xml:space="preserve"> </w:t>
      </w:r>
      <w:r w:rsidR="003E180E" w:rsidRPr="007F384C">
        <w:rPr>
          <w:b/>
          <w:bCs w:val="0"/>
        </w:rPr>
        <w:t xml:space="preserve">Is URL information enough to classify phishing, or do we </w:t>
      </w:r>
      <w:r w:rsidR="00D31CFC" w:rsidRPr="007F384C">
        <w:rPr>
          <w:b/>
          <w:bCs w:val="0"/>
        </w:rPr>
        <w:t>need more data from the webpage</w:t>
      </w:r>
      <w:r w:rsidRPr="007F384C">
        <w:rPr>
          <w:b/>
          <w:bCs w:val="0"/>
        </w:rPr>
        <w:t>?</w:t>
      </w:r>
    </w:p>
    <w:p w14:paraId="71B0D20B" w14:textId="7FEF1C43" w:rsidR="009E3A33" w:rsidRDefault="00BA274B" w:rsidP="007C34ED">
      <w:pPr>
        <w:pStyle w:val="Head2"/>
      </w:pPr>
      <w:r>
        <w:t>The analysis evaluated the p</w:t>
      </w:r>
      <w:r w:rsidR="00B777FA">
        <w:t xml:space="preserve">redictive power of URL-based features alone compared to the </w:t>
      </w:r>
      <w:r w:rsidR="00C94BFF">
        <w:t>entire</w:t>
      </w:r>
      <w:r w:rsidR="00B777FA">
        <w:t xml:space="preserve"> datase</w:t>
      </w:r>
      <w:r w:rsidR="002F2113">
        <w:t xml:space="preserve">t. The model trained </w:t>
      </w:r>
      <w:r w:rsidR="00D24716">
        <w:t>exclusively</w:t>
      </w:r>
      <w:r w:rsidR="002F2113">
        <w:t xml:space="preserve"> on URL features achieved an </w:t>
      </w:r>
      <w:r w:rsidR="00D24716">
        <w:t>accuracy</w:t>
      </w:r>
      <w:r w:rsidR="002F2113">
        <w:t xml:space="preserve"> of </w:t>
      </w:r>
      <w:r w:rsidR="002F2113" w:rsidRPr="000956C4">
        <w:rPr>
          <w:b/>
          <w:bCs w:val="0"/>
        </w:rPr>
        <w:t>89.7%,</w:t>
      </w:r>
      <w:r w:rsidR="002F2113">
        <w:t xml:space="preserve"> while the model incorporating all features </w:t>
      </w:r>
      <w:r w:rsidR="00E2216D">
        <w:t xml:space="preserve">reached a higher accuracy of </w:t>
      </w:r>
      <w:r w:rsidR="00E2216D" w:rsidRPr="000956C4">
        <w:rPr>
          <w:b/>
          <w:bCs w:val="0"/>
        </w:rPr>
        <w:t>97.5%</w:t>
      </w:r>
      <w:r w:rsidR="00E2216D">
        <w:t xml:space="preserve">. </w:t>
      </w:r>
    </w:p>
    <w:p w14:paraId="4724301B" w14:textId="79616426" w:rsidR="00E2216D" w:rsidRPr="00523534" w:rsidRDefault="00E2216D" w:rsidP="007C34ED">
      <w:pPr>
        <w:pStyle w:val="Head2"/>
      </w:pPr>
      <w:r>
        <w:t xml:space="preserve">This details that URL information, such as having_IP_Address, URL_Length, and having_Sub_Domain, </w:t>
      </w:r>
      <w:r w:rsidR="00C94BFF">
        <w:t>strongly predicts</w:t>
      </w:r>
      <w:r>
        <w:t xml:space="preserve"> phishing websites. These features </w:t>
      </w:r>
      <w:r w:rsidR="00D24716">
        <w:t>capture</w:t>
      </w:r>
      <w:r>
        <w:t xml:space="preserve"> many common tactics </w:t>
      </w:r>
      <w:r w:rsidR="00C94BFF">
        <w:t>phishers use, including unusual</w:t>
      </w:r>
      <w:r>
        <w:t xml:space="preserve"> URL structures, excessive subdomains, or </w:t>
      </w:r>
      <w:r w:rsidR="00A65E18">
        <w:t>using</w:t>
      </w:r>
      <w:r>
        <w:t xml:space="preserve"> IP addresses instead of domain names. </w:t>
      </w:r>
    </w:p>
    <w:p w14:paraId="778229D3" w14:textId="67C0C832"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00D14D21">
        <w:rPr>
          <w:rStyle w:val="Label"/>
        </w:rPr>
        <w:t xml:space="preserve"> </w:t>
      </w:r>
      <w:r>
        <w:rPr>
          <w:rStyle w:val="Label"/>
          <w:rFonts w:eastAsia="SimSun" w:hint="eastAsia"/>
          <w:lang w:eastAsia="zh-CN"/>
        </w:rPr>
        <w:t>Discussion</w:t>
      </w:r>
    </w:p>
    <w:p w14:paraId="23B29BDE" w14:textId="2E5764F6" w:rsidR="00393746" w:rsidRDefault="00AA68B2" w:rsidP="0007173E">
      <w:pPr>
        <w:pStyle w:val="Para"/>
      </w:pPr>
      <w:r>
        <w:t xml:space="preserve">This project </w:t>
      </w:r>
      <w:r w:rsidR="00466932">
        <w:t>achieved strong results in identifying phishing sites using machine learning models; several limitations highlight the need for further improvement. One weakness is the dataset’s age, which was created in 2015. Phishing tactics have evolved significantly since then, and modern</w:t>
      </w:r>
      <w:r w:rsidR="00CA2AC8">
        <w:t xml:space="preserve"> phishing camp</w:t>
      </w:r>
      <w:r w:rsidR="00126CE6">
        <w:t>aigns often use more sophisticated techniques, such as exploiting zero-day vulnerabilities</w:t>
      </w:r>
      <w:r w:rsidR="00393746">
        <w:t xml:space="preserve">. Features that were effective predictors in 2015 may no longer adequately capture the nuances of current phishing threats. </w:t>
      </w:r>
    </w:p>
    <w:p w14:paraId="5CB2109C" w14:textId="77777777" w:rsidR="00393746" w:rsidRDefault="00393746" w:rsidP="0007173E">
      <w:pPr>
        <w:pStyle w:val="Para"/>
      </w:pPr>
    </w:p>
    <w:p w14:paraId="09EDC271" w14:textId="40D92A41" w:rsidR="00393746" w:rsidRDefault="00393746" w:rsidP="0007173E">
      <w:pPr>
        <w:pStyle w:val="Para"/>
      </w:pPr>
      <w:r>
        <w:t xml:space="preserve">The </w:t>
      </w:r>
      <w:r w:rsidR="0002103D">
        <w:t>dataset focuses on static URL-based and webpages features, limiting</w:t>
      </w:r>
      <w:r>
        <w:t xml:space="preserve"> the mode</w:t>
      </w:r>
      <w:r w:rsidR="00A40452">
        <w:t xml:space="preserve">ls’ ability to detect advanced phishing techniques. User interactions with a page, </w:t>
      </w:r>
      <w:r w:rsidR="0002103D">
        <w:t>real-time content updates, and server-side details are absent but increasingly important in combating</w:t>
      </w:r>
      <w:r w:rsidR="00A40452">
        <w:t xml:space="preserve"> modern phishing. The models in this project are static and do not incorporate real-time updates or adaptive measures to respond to </w:t>
      </w:r>
      <w:r w:rsidR="0002103D">
        <w:t>evolving</w:t>
      </w:r>
      <w:r w:rsidR="00A40452">
        <w:t xml:space="preserve"> threats. </w:t>
      </w:r>
      <w:r w:rsidR="004526B9">
        <w:t xml:space="preserve">While the Random Forest model yielded high accuracy, false negatives remain </w:t>
      </w:r>
      <w:r w:rsidR="0002103D">
        <w:t>risky</w:t>
      </w:r>
      <w:r w:rsidR="004526B9">
        <w:t xml:space="preserve">, </w:t>
      </w:r>
      <w:r w:rsidR="0002103D">
        <w:t>exposing</w:t>
      </w:r>
      <w:r w:rsidR="004526B9">
        <w:t xml:space="preserve"> users to potential harm</w:t>
      </w:r>
      <w:r w:rsidR="0002103D">
        <w:t xml:space="preserve">. False positives can undermine </w:t>
      </w:r>
      <w:r w:rsidR="00F77543">
        <w:t>trust</w:t>
      </w:r>
      <w:r w:rsidR="0002103D">
        <w:t xml:space="preserve"> in the detection system and disrupt legitimate websites.</w:t>
      </w:r>
    </w:p>
    <w:p w14:paraId="1BB9DF7B" w14:textId="77777777" w:rsidR="0002103D" w:rsidRDefault="0002103D" w:rsidP="0007173E">
      <w:pPr>
        <w:pStyle w:val="Para"/>
      </w:pPr>
    </w:p>
    <w:p w14:paraId="78039965" w14:textId="0BBE5733" w:rsidR="0002103D" w:rsidRPr="003E1B51" w:rsidRDefault="0002103D" w:rsidP="0007173E">
      <w:pPr>
        <w:pStyle w:val="Para"/>
      </w:pPr>
      <w:r>
        <w:t>Future improvements will focus on utilizing a more updated dataset to reflect current phishing techniques. This includes collecting data from recent phishing campaigns and integrating dynamic features such as server-side attributes. Leveraging advanced techniques like deep learning and adaptive models that retrain periodically with new data can enhance the system.</w:t>
      </w:r>
      <w:r w:rsidR="00564F73">
        <w:t xml:space="preserve"> Testing the models in live </w:t>
      </w:r>
      <w:r w:rsidR="00FB072E">
        <w:t>environments</w:t>
      </w:r>
      <w:r w:rsidR="00564F73">
        <w:t xml:space="preserve"> and evaluating real-world performance will ensure practicality. </w:t>
      </w:r>
      <w:r w:rsidR="00FB072E">
        <w:t xml:space="preserve">Creating detection systems with user education and warnings explaining why a website was flagged enhances the trust between us and the user. </w:t>
      </w:r>
    </w:p>
    <w:p w14:paraId="578B8CEB" w14:textId="7A3AE460"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00D14D21">
        <w:rPr>
          <w:rStyle w:val="Label"/>
        </w:rPr>
        <w:t xml:space="preserve"> </w:t>
      </w:r>
      <w:r>
        <w:rPr>
          <w:rStyle w:val="Label"/>
          <w:rFonts w:eastAsia="SimSun" w:hint="eastAsia"/>
          <w:lang w:eastAsia="zh-CN"/>
        </w:rPr>
        <w:t>Conclusion</w:t>
      </w:r>
    </w:p>
    <w:p w14:paraId="47C54A59" w14:textId="10F2C592" w:rsidR="00E859B5" w:rsidRPr="00670BF6" w:rsidRDefault="0094247B" w:rsidP="0007173E">
      <w:pPr>
        <w:pStyle w:val="Para"/>
      </w:pPr>
      <w:r>
        <w:t>This project</w:t>
      </w:r>
      <w:r w:rsidR="00AB2E92">
        <w:t xml:space="preserve"> highlights </w:t>
      </w:r>
      <w:r w:rsidR="009C5D89">
        <w:t>using</w:t>
      </w:r>
      <w:r w:rsidR="00AB2E92">
        <w:t xml:space="preserve"> </w:t>
      </w:r>
      <w:r w:rsidR="009C5D89">
        <w:t>machine learning to address</w:t>
      </w:r>
      <w:r>
        <w:t xml:space="preserve"> the evolving threat of phishing attacks</w:t>
      </w:r>
      <w:r w:rsidR="00AB2E92">
        <w:t>. Analyzing the dataset from the UCI Machine Learning Re</w:t>
      </w:r>
      <w:r w:rsidR="00356336">
        <w:t>pository</w:t>
      </w:r>
      <w:r w:rsidR="009C5D89">
        <w:t xml:space="preserve"> involved using various models to classify phishing and non-phishing websites</w:t>
      </w:r>
      <w:r w:rsidR="00356336">
        <w:t xml:space="preserve">. The study revealed </w:t>
      </w:r>
      <w:r w:rsidR="006B1268">
        <w:t>the importance of features such as SSLfinale_State URL_of_Anchor</w:t>
      </w:r>
      <w:r w:rsidR="009C5D89">
        <w:t xml:space="preserve">, and having_Sub_Domain, which underscore the tactics commonly employed by phishing sites to deceive users. </w:t>
      </w:r>
    </w:p>
    <w:p w14:paraId="2E5E6CD6" w14:textId="77777777" w:rsidR="004646EF" w:rsidRDefault="004646EF" w:rsidP="0007173E">
      <w:pPr>
        <w:pStyle w:val="Para"/>
      </w:pPr>
    </w:p>
    <w:p w14:paraId="36EB1889" w14:textId="1EFF3257" w:rsidR="009C5D89" w:rsidRPr="00586A35" w:rsidRDefault="009C5D89" w:rsidP="0007173E">
      <w:pPr>
        <w:pStyle w:val="Para"/>
      </w:pPr>
      <w:r>
        <w:t xml:space="preserve">While the models achieved high accuracy, the </w:t>
      </w:r>
      <w:r w:rsidR="005E07B4">
        <w:t>dataset's limitations and the models' static nature</w:t>
      </w:r>
      <w:r>
        <w:t xml:space="preserve"> highlight opportunities for future </w:t>
      </w:r>
      <w:r w:rsidR="00D42DBF">
        <w:t xml:space="preserve">improvement. Future work will be focused on developing adaptive </w:t>
      </w:r>
      <w:r w:rsidR="008D533D">
        <w:t>models</w:t>
      </w:r>
      <w:r w:rsidR="00D42DBF">
        <w:t xml:space="preserve"> </w:t>
      </w:r>
      <w:r w:rsidR="00EE5B3C">
        <w:t xml:space="preserve">that can retrain with new data to reflect evolving phishing techniques. </w:t>
      </w:r>
      <w:r w:rsidR="00230543">
        <w:t xml:space="preserve">While these improvements are implemented, users are encouraged to stay </w:t>
      </w:r>
      <w:r w:rsidR="008D533D">
        <w:t xml:space="preserve">vigilant about phishing websites. </w:t>
      </w:r>
    </w:p>
    <w:p w14:paraId="0ED5E210" w14:textId="77777777" w:rsidR="0007392C" w:rsidRDefault="00AA5BF1" w:rsidP="004F3633">
      <w:pPr>
        <w:pStyle w:val="ReferenceHead"/>
        <w:rPr>
          <w:rFonts w:eastAsia="SimSun"/>
          <w:lang w:eastAsia="zh-CN"/>
        </w:rPr>
      </w:pPr>
      <w:r w:rsidRPr="00586A35">
        <w:lastRenderedPageBreak/>
        <w:t>REFERENCES</w:t>
      </w:r>
    </w:p>
    <w:p w14:paraId="2BC3EAF9" w14:textId="2A943CC7" w:rsidR="005065D5" w:rsidRDefault="00586A35" w:rsidP="003138BD">
      <w:pPr>
        <w:pStyle w:val="Bibentry"/>
        <w:jc w:val="left"/>
        <w:rPr>
          <w14:ligatures w14:val="standard"/>
        </w:rPr>
      </w:pPr>
      <w:r w:rsidRPr="00586A35">
        <w:rPr>
          <w14:ligatures w14:val="standard"/>
        </w:rPr>
        <w:t>[1]</w:t>
      </w:r>
      <w:r w:rsidR="003138BD">
        <w:rPr>
          <w14:ligatures w14:val="standard"/>
        </w:rPr>
        <w:t xml:space="preserve"> </w:t>
      </w:r>
      <w:r w:rsidR="005065D5" w:rsidRPr="005065D5">
        <w:rPr>
          <w14:ligatures w14:val="standard"/>
        </w:rPr>
        <w:t xml:space="preserve">1.4. Support Vector Machines. 2007a. </w:t>
      </w:r>
      <w:r w:rsidR="005065D5" w:rsidRPr="005065D5">
        <w:rPr>
          <w:i/>
          <w:iCs/>
          <w14:ligatures w14:val="standard"/>
        </w:rPr>
        <w:t>Scikit-Learn</w:t>
      </w:r>
      <w:r w:rsidR="005065D5" w:rsidRPr="005065D5">
        <w:rPr>
          <w14:ligatures w14:val="standard"/>
        </w:rPr>
        <w:t xml:space="preserve">. https://scikit-learn.org/1.5/modules/svm.html. </w:t>
      </w:r>
    </w:p>
    <w:p w14:paraId="5FD46F6C" w14:textId="77777777" w:rsidR="005065D5" w:rsidRPr="005065D5" w:rsidRDefault="005065D5" w:rsidP="003138BD">
      <w:pPr>
        <w:pStyle w:val="Bibentry"/>
        <w:jc w:val="left"/>
        <w:rPr>
          <w14:ligatures w14:val="standard"/>
        </w:rPr>
      </w:pPr>
    </w:p>
    <w:p w14:paraId="161A14EC" w14:textId="5BFCAC8B" w:rsidR="005065D5" w:rsidRDefault="005065D5" w:rsidP="003138BD">
      <w:pPr>
        <w:pStyle w:val="Bibentry"/>
        <w:jc w:val="left"/>
        <w:rPr>
          <w14:ligatures w14:val="standard"/>
        </w:rPr>
      </w:pPr>
      <w:r w:rsidRPr="00586A35">
        <w:rPr>
          <w14:ligatures w14:val="standard"/>
        </w:rPr>
        <w:t>[</w:t>
      </w:r>
      <w:r>
        <w:rPr>
          <w14:ligatures w14:val="standard"/>
        </w:rPr>
        <w:t>2</w:t>
      </w:r>
      <w:r w:rsidRPr="00586A35">
        <w:rPr>
          <w14:ligatures w14:val="standard"/>
        </w:rPr>
        <w:t>]</w:t>
      </w:r>
      <w:r>
        <w:rPr>
          <w14:ligatures w14:val="standard"/>
        </w:rPr>
        <w:t xml:space="preserve"> </w:t>
      </w:r>
      <w:r w:rsidRPr="005065D5">
        <w:rPr>
          <w14:ligatures w14:val="standard"/>
        </w:rPr>
        <w:t xml:space="preserve">History of phishing. 2022. </w:t>
      </w:r>
      <w:r w:rsidRPr="005065D5">
        <w:rPr>
          <w:i/>
          <w:iCs/>
          <w14:ligatures w14:val="standard"/>
        </w:rPr>
        <w:t>History of Phishing</w:t>
      </w:r>
      <w:r w:rsidRPr="005065D5">
        <w:rPr>
          <w14:ligatures w14:val="standard"/>
        </w:rPr>
        <w:t xml:space="preserve">. </w:t>
      </w:r>
      <w:hyperlink r:id="rId15" w:history="1">
        <w:r w:rsidRPr="005065D5">
          <w:rPr>
            <w:rStyle w:val="Hyperlink"/>
            <w14:ligatures w14:val="standard"/>
          </w:rPr>
          <w:t>https://www.phishing.org/history-of-phishing</w:t>
        </w:r>
      </w:hyperlink>
      <w:r w:rsidRPr="005065D5">
        <w:rPr>
          <w14:ligatures w14:val="standard"/>
        </w:rPr>
        <w:t xml:space="preserve">. </w:t>
      </w:r>
    </w:p>
    <w:p w14:paraId="2BC972E2" w14:textId="77777777" w:rsidR="005065D5" w:rsidRPr="005065D5" w:rsidRDefault="005065D5" w:rsidP="003138BD">
      <w:pPr>
        <w:pStyle w:val="Bibentry"/>
        <w:jc w:val="left"/>
        <w:rPr>
          <w14:ligatures w14:val="standard"/>
        </w:rPr>
      </w:pPr>
    </w:p>
    <w:p w14:paraId="01A159A3" w14:textId="11D610E5" w:rsidR="005065D5" w:rsidRDefault="005065D5" w:rsidP="003138BD">
      <w:pPr>
        <w:pStyle w:val="Bibentry"/>
        <w:jc w:val="left"/>
        <w:rPr>
          <w14:ligatures w14:val="standard"/>
        </w:rPr>
      </w:pPr>
      <w:r w:rsidRPr="00586A35">
        <w:rPr>
          <w14:ligatures w14:val="standard"/>
        </w:rPr>
        <w:t>[</w:t>
      </w:r>
      <w:proofErr w:type="gramStart"/>
      <w:r w:rsidR="003138BD">
        <w:rPr>
          <w14:ligatures w14:val="standard"/>
        </w:rPr>
        <w:t>3</w:t>
      </w:r>
      <w:r w:rsidRPr="00586A35">
        <w:rPr>
          <w14:ligatures w14:val="standard"/>
        </w:rPr>
        <w:t>]</w:t>
      </w:r>
      <w:r w:rsidRPr="005065D5">
        <w:rPr>
          <w14:ligatures w14:val="standard"/>
        </w:rPr>
        <w:t>Logisticregression</w:t>
      </w:r>
      <w:proofErr w:type="gramEnd"/>
      <w:r w:rsidRPr="005065D5">
        <w:rPr>
          <w14:ligatures w14:val="standard"/>
        </w:rPr>
        <w:t>.2007b.</w:t>
      </w:r>
      <w:r w:rsidRPr="005065D5">
        <w:rPr>
          <w:i/>
          <w:iCs/>
          <w14:ligatures w14:val="standard"/>
        </w:rPr>
        <w:t>ScikitLearn</w:t>
      </w:r>
      <w:r w:rsidRPr="005065D5">
        <w:rPr>
          <w14:ligatures w14:val="standard"/>
        </w:rPr>
        <w:t>.https://scikit</w:t>
      </w:r>
      <w:r>
        <w:rPr>
          <w14:ligatures w14:val="standard"/>
        </w:rPr>
        <w:t>l</w:t>
      </w:r>
      <w:r w:rsidRPr="005065D5">
        <w:rPr>
          <w14:ligatures w14:val="standard"/>
        </w:rPr>
        <w:t xml:space="preserve">earn.org/1.5/modules/generated/sklearn.linear_model.LogisticRegression.html. </w:t>
      </w:r>
    </w:p>
    <w:p w14:paraId="7575A3E8" w14:textId="77777777" w:rsidR="005065D5" w:rsidRPr="005065D5" w:rsidRDefault="005065D5" w:rsidP="003138BD">
      <w:pPr>
        <w:pStyle w:val="Bibentry"/>
        <w:jc w:val="left"/>
        <w:rPr>
          <w14:ligatures w14:val="standard"/>
        </w:rPr>
      </w:pPr>
    </w:p>
    <w:p w14:paraId="25F862A9" w14:textId="15AACF65" w:rsidR="005065D5" w:rsidRDefault="005065D5" w:rsidP="003138BD">
      <w:pPr>
        <w:pStyle w:val="Bibentry"/>
        <w:jc w:val="left"/>
        <w:rPr>
          <w14:ligatures w14:val="standard"/>
        </w:rPr>
      </w:pPr>
      <w:r w:rsidRPr="00586A35">
        <w:rPr>
          <w14:ligatures w14:val="standard"/>
        </w:rPr>
        <w:t>[</w:t>
      </w:r>
      <w:r w:rsidR="003138BD">
        <w:rPr>
          <w14:ligatures w14:val="standard"/>
        </w:rPr>
        <w:t>4</w:t>
      </w:r>
      <w:r w:rsidRPr="00586A35">
        <w:rPr>
          <w14:ligatures w14:val="standard"/>
        </w:rPr>
        <w:t>]</w:t>
      </w:r>
      <w:r w:rsidR="003138BD">
        <w:rPr>
          <w14:ligatures w14:val="standard"/>
        </w:rPr>
        <w:t xml:space="preserve"> </w:t>
      </w:r>
      <w:r w:rsidRPr="005065D5">
        <w:rPr>
          <w14:ligatures w14:val="standard"/>
        </w:rPr>
        <w:t xml:space="preserve">Mohammad, R. and McCluskey, L. 2015. Phishing websites. </w:t>
      </w:r>
      <w:r w:rsidRPr="005065D5">
        <w:rPr>
          <w:i/>
          <w:iCs/>
          <w14:ligatures w14:val="standard"/>
        </w:rPr>
        <w:t>UCI Machine Learning Repository</w:t>
      </w:r>
      <w:r w:rsidRPr="005065D5">
        <w:rPr>
          <w14:ligatures w14:val="standard"/>
        </w:rPr>
        <w:t xml:space="preserve">. https://archive.ics.uci.edu/dataset/327/phishing+websites. </w:t>
      </w:r>
    </w:p>
    <w:p w14:paraId="7F6A23F3" w14:textId="77777777" w:rsidR="005065D5" w:rsidRPr="005065D5" w:rsidRDefault="005065D5" w:rsidP="003138BD">
      <w:pPr>
        <w:pStyle w:val="Bibentry"/>
        <w:jc w:val="left"/>
        <w:rPr>
          <w14:ligatures w14:val="standard"/>
        </w:rPr>
      </w:pPr>
    </w:p>
    <w:p w14:paraId="44EDB9D3" w14:textId="74BA7244" w:rsidR="005065D5" w:rsidRDefault="005065D5" w:rsidP="003138BD">
      <w:pPr>
        <w:pStyle w:val="Bibentry"/>
        <w:jc w:val="left"/>
        <w:rPr>
          <w14:ligatures w14:val="standard"/>
        </w:rPr>
      </w:pPr>
      <w:r w:rsidRPr="00586A35">
        <w:rPr>
          <w14:ligatures w14:val="standard"/>
        </w:rPr>
        <w:t>[</w:t>
      </w:r>
      <w:r w:rsidR="003138BD">
        <w:rPr>
          <w14:ligatures w14:val="standard"/>
        </w:rPr>
        <w:t>5</w:t>
      </w:r>
      <w:r w:rsidRPr="00586A35">
        <w:rPr>
          <w14:ligatures w14:val="standard"/>
        </w:rPr>
        <w:t>]</w:t>
      </w:r>
      <w:r w:rsidRPr="005065D5">
        <w:rPr>
          <w14:ligatures w14:val="standard"/>
        </w:rPr>
        <w:t>Randomforestclassifier.2007c.</w:t>
      </w:r>
      <w:r w:rsidRPr="005065D5">
        <w:rPr>
          <w:i/>
          <w:iCs/>
          <w14:ligatures w14:val="standard"/>
        </w:rPr>
        <w:t>Scikit-Learn</w:t>
      </w:r>
      <w:r w:rsidRPr="005065D5">
        <w:rPr>
          <w14:ligatures w14:val="standard"/>
        </w:rPr>
        <w:t>.</w:t>
      </w:r>
      <w:hyperlink r:id="rId16" w:history="1">
        <w:r w:rsidR="003138BD" w:rsidRPr="005065D5">
          <w:rPr>
            <w:rStyle w:val="Hyperlink"/>
            <w14:ligatures w14:val="standard"/>
          </w:rPr>
          <w:t>https://scikit-learn.org/1.5/modules/generated/sklearn.ensemble.RandomForestClassifier.html</w:t>
        </w:r>
      </w:hyperlink>
      <w:r w:rsidRPr="005065D5">
        <w:rPr>
          <w14:ligatures w14:val="standard"/>
        </w:rPr>
        <w:t xml:space="preserve">. </w:t>
      </w:r>
    </w:p>
    <w:p w14:paraId="5582576D" w14:textId="77777777" w:rsidR="005065D5" w:rsidRPr="005065D5" w:rsidRDefault="005065D5" w:rsidP="003138BD">
      <w:pPr>
        <w:pStyle w:val="Bibentry"/>
        <w:jc w:val="left"/>
        <w:rPr>
          <w14:ligatures w14:val="standard"/>
        </w:rPr>
      </w:pPr>
    </w:p>
    <w:p w14:paraId="6EFE9D1E" w14:textId="02B99416" w:rsidR="005065D5" w:rsidRDefault="005065D5" w:rsidP="003138BD">
      <w:pPr>
        <w:pStyle w:val="Bibentry"/>
        <w:jc w:val="left"/>
        <w:rPr>
          <w14:ligatures w14:val="standard"/>
        </w:rPr>
      </w:pPr>
      <w:r w:rsidRPr="00586A35">
        <w:rPr>
          <w14:ligatures w14:val="standard"/>
        </w:rPr>
        <w:t>[</w:t>
      </w:r>
      <w:r w:rsidR="003138BD">
        <w:rPr>
          <w14:ligatures w14:val="standard"/>
        </w:rPr>
        <w:t>6</w:t>
      </w:r>
      <w:r w:rsidRPr="00586A35">
        <w:rPr>
          <w14:ligatures w14:val="standard"/>
        </w:rPr>
        <w:t>]</w:t>
      </w:r>
      <w:r w:rsidR="003138BD">
        <w:rPr>
          <w14:ligatures w14:val="standard"/>
        </w:rPr>
        <w:t xml:space="preserve"> </w:t>
      </w:r>
      <w:r w:rsidRPr="005065D5">
        <w:rPr>
          <w14:ligatures w14:val="standard"/>
        </w:rPr>
        <w:t xml:space="preserve">Singh, M. 2024. Faulty </w:t>
      </w:r>
      <w:proofErr w:type="spellStart"/>
      <w:r w:rsidRPr="005065D5">
        <w:rPr>
          <w14:ligatures w14:val="standard"/>
        </w:rPr>
        <w:t>crowdstrike</w:t>
      </w:r>
      <w:proofErr w:type="spellEnd"/>
      <w:r w:rsidRPr="005065D5">
        <w:rPr>
          <w14:ligatures w14:val="standard"/>
        </w:rPr>
        <w:t xml:space="preserve"> update causes major global </w:t>
      </w:r>
      <w:proofErr w:type="gramStart"/>
      <w:r w:rsidRPr="005065D5">
        <w:rPr>
          <w14:ligatures w14:val="standard"/>
        </w:rPr>
        <w:t>it</w:t>
      </w:r>
      <w:proofErr w:type="gramEnd"/>
      <w:r w:rsidRPr="005065D5">
        <w:rPr>
          <w14:ligatures w14:val="standard"/>
        </w:rPr>
        <w:t xml:space="preserve"> </w:t>
      </w:r>
      <w:proofErr w:type="gramStart"/>
      <w:r w:rsidRPr="005065D5">
        <w:rPr>
          <w14:ligatures w14:val="standard"/>
        </w:rPr>
        <w:t>outage</w:t>
      </w:r>
      <w:proofErr w:type="gramEnd"/>
      <w:r w:rsidRPr="005065D5">
        <w:rPr>
          <w14:ligatures w14:val="standard"/>
        </w:rPr>
        <w:t xml:space="preserve">, taking out banks, airlines and businesses globally. </w:t>
      </w:r>
      <w:r w:rsidRPr="005065D5">
        <w:rPr>
          <w:i/>
          <w:iCs/>
          <w14:ligatures w14:val="standard"/>
        </w:rPr>
        <w:t>TechCrunch</w:t>
      </w:r>
      <w:r w:rsidRPr="005065D5">
        <w:rPr>
          <w14:ligatures w14:val="standard"/>
        </w:rPr>
        <w:t xml:space="preserve">. </w:t>
      </w:r>
      <w:hyperlink r:id="rId17" w:history="1">
        <w:r w:rsidRPr="005065D5">
          <w:rPr>
            <w:rStyle w:val="Hyperlink"/>
            <w14:ligatures w14:val="standard"/>
          </w:rPr>
          <w:t>https://techcrunch.com/2024/07/19/faulty-crowdstrike-update-causes-major-global-it-outage-taking-out-banks-airlines-and-businesses-globally/</w:t>
        </w:r>
      </w:hyperlink>
      <w:r w:rsidRPr="005065D5">
        <w:rPr>
          <w14:ligatures w14:val="standard"/>
        </w:rPr>
        <w:t xml:space="preserve">. </w:t>
      </w:r>
    </w:p>
    <w:p w14:paraId="09D485A8" w14:textId="77777777" w:rsidR="005065D5" w:rsidRPr="005065D5" w:rsidRDefault="005065D5" w:rsidP="003138BD">
      <w:pPr>
        <w:pStyle w:val="Bibentry"/>
        <w:jc w:val="left"/>
        <w:rPr>
          <w14:ligatures w14:val="standard"/>
        </w:rPr>
      </w:pPr>
    </w:p>
    <w:p w14:paraId="38DE78BE" w14:textId="55178797" w:rsidR="005065D5" w:rsidRDefault="005065D5" w:rsidP="003138BD">
      <w:pPr>
        <w:pStyle w:val="Bibentry"/>
        <w:jc w:val="left"/>
        <w:rPr>
          <w14:ligatures w14:val="standard"/>
        </w:rPr>
      </w:pPr>
      <w:r w:rsidRPr="00586A35">
        <w:rPr>
          <w14:ligatures w14:val="standard"/>
        </w:rPr>
        <w:t>[</w:t>
      </w:r>
      <w:proofErr w:type="gramStart"/>
      <w:r w:rsidR="003138BD">
        <w:rPr>
          <w14:ligatures w14:val="standard"/>
        </w:rPr>
        <w:t xml:space="preserve">7 </w:t>
      </w:r>
      <w:r w:rsidRPr="00586A35">
        <w:rPr>
          <w14:ligatures w14:val="standard"/>
        </w:rPr>
        <w:t>]</w:t>
      </w:r>
      <w:r w:rsidRPr="005065D5">
        <w:rPr>
          <w14:ligatures w14:val="standard"/>
        </w:rPr>
        <w:t>Tayar</w:t>
      </w:r>
      <w:proofErr w:type="gramEnd"/>
      <w:r w:rsidRPr="005065D5">
        <w:rPr>
          <w14:ligatures w14:val="standard"/>
        </w:rPr>
        <w:t xml:space="preserve">, C. 2023. Subdomain hijacking: The domain’s Silent </w:t>
      </w:r>
      <w:proofErr w:type="gramStart"/>
      <w:r w:rsidRPr="005065D5">
        <w:rPr>
          <w14:ligatures w14:val="standard"/>
        </w:rPr>
        <w:t>Danger  .</w:t>
      </w:r>
      <w:proofErr w:type="gramEnd"/>
      <w:r w:rsidRPr="005065D5">
        <w:rPr>
          <w14:ligatures w14:val="standard"/>
        </w:rPr>
        <w:t xml:space="preserve"> </w:t>
      </w:r>
      <w:proofErr w:type="spellStart"/>
      <w:r w:rsidRPr="005065D5">
        <w:rPr>
          <w:i/>
          <w:iCs/>
          <w14:ligatures w14:val="standard"/>
        </w:rPr>
        <w:t>Cyberint</w:t>
      </w:r>
      <w:proofErr w:type="spellEnd"/>
      <w:r w:rsidRPr="005065D5">
        <w:rPr>
          <w14:ligatures w14:val="standard"/>
        </w:rPr>
        <w:t xml:space="preserve">. </w:t>
      </w:r>
      <w:hyperlink r:id="rId18" w:history="1">
        <w:r w:rsidRPr="005065D5">
          <w:rPr>
            <w:rStyle w:val="Hyperlink"/>
            <w14:ligatures w14:val="standard"/>
          </w:rPr>
          <w:t>https://cyberint.com/blog/research/subdomain-hijacking-the-domains-silent-danger/</w:t>
        </w:r>
      </w:hyperlink>
      <w:r w:rsidRPr="005065D5">
        <w:rPr>
          <w14:ligatures w14:val="standard"/>
        </w:rPr>
        <w:t xml:space="preserve">. </w:t>
      </w:r>
    </w:p>
    <w:p w14:paraId="6D4CD55E" w14:textId="77777777" w:rsidR="005065D5" w:rsidRPr="005065D5" w:rsidRDefault="005065D5" w:rsidP="003138BD">
      <w:pPr>
        <w:pStyle w:val="Bibentry"/>
        <w:jc w:val="left"/>
        <w:rPr>
          <w14:ligatures w14:val="standard"/>
        </w:rPr>
      </w:pPr>
    </w:p>
    <w:p w14:paraId="49CAD9C7" w14:textId="2472B682" w:rsidR="005065D5" w:rsidRDefault="005065D5" w:rsidP="003138BD">
      <w:pPr>
        <w:pStyle w:val="Bibentry"/>
        <w:jc w:val="left"/>
        <w:rPr>
          <w14:ligatures w14:val="standard"/>
        </w:rPr>
      </w:pPr>
      <w:r w:rsidRPr="00586A35">
        <w:rPr>
          <w14:ligatures w14:val="standard"/>
        </w:rPr>
        <w:t>[</w:t>
      </w:r>
      <w:proofErr w:type="gramStart"/>
      <w:r w:rsidR="003138BD">
        <w:rPr>
          <w14:ligatures w14:val="standard"/>
        </w:rPr>
        <w:t xml:space="preserve">8 </w:t>
      </w:r>
      <w:r w:rsidRPr="00586A35">
        <w:rPr>
          <w14:ligatures w14:val="standard"/>
        </w:rPr>
        <w:t>]</w:t>
      </w:r>
      <w:r w:rsidRPr="005065D5">
        <w:rPr>
          <w14:ligatures w14:val="standard"/>
        </w:rPr>
        <w:t>Yadav</w:t>
      </w:r>
      <w:proofErr w:type="gramEnd"/>
      <w:r w:rsidRPr="005065D5">
        <w:rPr>
          <w14:ligatures w14:val="standard"/>
        </w:rPr>
        <w:t xml:space="preserve">,S.2020. Phishing dataset UCI ML CSV. </w:t>
      </w:r>
      <w:r w:rsidRPr="005065D5">
        <w:rPr>
          <w:i/>
          <w:iCs/>
          <w14:ligatures w14:val="standard"/>
        </w:rPr>
        <w:t>Kaggle</w:t>
      </w:r>
      <w:r w:rsidRPr="005065D5">
        <w:rPr>
          <w14:ligatures w14:val="standard"/>
        </w:rPr>
        <w:t xml:space="preserve">. </w:t>
      </w:r>
      <w:hyperlink r:id="rId19" w:history="1">
        <w:r w:rsidRPr="005065D5">
          <w:rPr>
            <w:rStyle w:val="Hyperlink"/>
            <w14:ligatures w14:val="standard"/>
          </w:rPr>
          <w:t>https://www.kaggle.com/datasets/isatish/phishing-dataset-uci-ml-csv/data</w:t>
        </w:r>
      </w:hyperlink>
      <w:r w:rsidRPr="005065D5">
        <w:rPr>
          <w14:ligatures w14:val="standard"/>
        </w:rPr>
        <w:t xml:space="preserve">. </w:t>
      </w:r>
    </w:p>
    <w:p w14:paraId="1C3610C4" w14:textId="77777777" w:rsidR="005065D5" w:rsidRPr="005065D5" w:rsidRDefault="005065D5" w:rsidP="003138BD">
      <w:pPr>
        <w:pStyle w:val="Bibentry"/>
        <w:jc w:val="left"/>
        <w:rPr>
          <w14:ligatures w14:val="standard"/>
        </w:rPr>
      </w:pPr>
    </w:p>
    <w:p w14:paraId="06118F72" w14:textId="5FD05AA4" w:rsidR="005065D5" w:rsidRPr="005065D5" w:rsidRDefault="005065D5" w:rsidP="003138BD">
      <w:pPr>
        <w:pStyle w:val="Bibentry"/>
        <w:jc w:val="left"/>
        <w:rPr>
          <w14:ligatures w14:val="standard"/>
        </w:rPr>
      </w:pPr>
      <w:r w:rsidRPr="00586A35">
        <w:rPr>
          <w14:ligatures w14:val="standard"/>
        </w:rPr>
        <w:t>[</w:t>
      </w:r>
      <w:r w:rsidR="003138BD">
        <w:rPr>
          <w14:ligatures w14:val="standard"/>
        </w:rPr>
        <w:t>9</w:t>
      </w:r>
      <w:r w:rsidRPr="00586A35">
        <w:rPr>
          <w14:ligatures w14:val="standard"/>
        </w:rPr>
        <w:t>]</w:t>
      </w:r>
      <w:r w:rsidR="003138BD">
        <w:rPr>
          <w14:ligatures w14:val="standard"/>
        </w:rPr>
        <w:t xml:space="preserve"> </w:t>
      </w:r>
      <w:r w:rsidRPr="005065D5">
        <w:rPr>
          <w14:ligatures w14:val="standard"/>
        </w:rPr>
        <w:t xml:space="preserve">Árnason, Á.T. 2024. Social Engineering vs phishing: Understanding the differences. </w:t>
      </w:r>
      <w:proofErr w:type="spellStart"/>
      <w:r w:rsidRPr="005065D5">
        <w:rPr>
          <w:i/>
          <w:iCs/>
          <w14:ligatures w14:val="standard"/>
        </w:rPr>
        <w:t>Keystrike</w:t>
      </w:r>
      <w:proofErr w:type="spellEnd"/>
      <w:r w:rsidRPr="005065D5">
        <w:rPr>
          <w14:ligatures w14:val="standard"/>
        </w:rPr>
        <w:t xml:space="preserve">. https://keystrike.com/social-engineering-vs-phishing-understanding-the-differences/. </w:t>
      </w:r>
    </w:p>
    <w:p w14:paraId="0ED5E211" w14:textId="6AB8CE52" w:rsidR="00DE7629" w:rsidRDefault="00DE7629" w:rsidP="00DE7629">
      <w:pPr>
        <w:pStyle w:val="Bibentry"/>
      </w:pPr>
    </w:p>
    <w:p w14:paraId="0ED5E214" w14:textId="3BEADCE1" w:rsidR="00732D22" w:rsidRDefault="00732D22" w:rsidP="00D341FA">
      <w:pPr>
        <w:pStyle w:val="Bibentry"/>
        <w:rPr>
          <w14:ligatures w14:val="standard"/>
        </w:rPr>
      </w:pPr>
    </w:p>
    <w:p w14:paraId="0ED5E215" w14:textId="77777777" w:rsidR="00C14A4F" w:rsidRDefault="00C14A4F" w:rsidP="00C14A4F">
      <w:pPr>
        <w:pStyle w:val="MetadataHead"/>
        <w:rPr>
          <w:color w:val="auto"/>
          <w:sz w:val="14"/>
          <w:szCs w:val="14"/>
          <w14:ligatures w14:val="standard"/>
        </w:rPr>
      </w:pPr>
      <w:r w:rsidRPr="00C14A4F">
        <w:rPr>
          <w:vanish/>
          <w:color w:val="auto"/>
          <w:sz w:val="14"/>
          <w:szCs w:val="14"/>
          <w14:ligatures w14:val="standard"/>
        </w:rPr>
        <w:t>Conference Name:ACM Woodstock conference</w:t>
      </w:r>
    </w:p>
    <w:p w14:paraId="3994D669" w14:textId="77777777" w:rsidR="003138BD" w:rsidRDefault="003138BD">
      <w:pPr>
        <w:spacing w:line="240" w:lineRule="auto"/>
        <w:jc w:val="left"/>
        <w:rPr>
          <w:rFonts w:cs="Linux Libertine"/>
          <w:b/>
          <w:sz w:val="20"/>
          <w:szCs w:val="20"/>
          <w14:ligatures w14:val="standard"/>
        </w:rPr>
      </w:pPr>
      <w:r>
        <w:br w:type="page"/>
      </w:r>
    </w:p>
    <w:p w14:paraId="415DF1A9" w14:textId="3B40A208" w:rsidR="004F3633" w:rsidRPr="004F3633" w:rsidRDefault="004F3633" w:rsidP="004F3633">
      <w:pPr>
        <w:pStyle w:val="ReferenceHead"/>
      </w:pPr>
      <w:r w:rsidRPr="004F3633">
        <w:lastRenderedPageBreak/>
        <w:t>Appendix</w:t>
      </w:r>
    </w:p>
    <w:p w14:paraId="344EC016" w14:textId="56F5F392" w:rsidR="004F3633" w:rsidRDefault="004F3633" w:rsidP="004F3633">
      <w:pPr>
        <w:pStyle w:val="ReferenceHead"/>
      </w:pPr>
      <w:r w:rsidRPr="004F3633">
        <w:t xml:space="preserve">Appendix Item 1 </w:t>
      </w:r>
    </w:p>
    <w:tbl>
      <w:tblPr>
        <w:tblStyle w:val="GridTable1Light"/>
        <w:tblpPr w:leftFromText="180" w:rightFromText="180" w:vertAnchor="text" w:horzAnchor="page" w:tblpX="6526" w:tblpY="221"/>
        <w:tblW w:w="5125" w:type="dxa"/>
        <w:tblLook w:val="04A0" w:firstRow="1" w:lastRow="0" w:firstColumn="1" w:lastColumn="0" w:noHBand="0" w:noVBand="1"/>
      </w:tblPr>
      <w:tblGrid>
        <w:gridCol w:w="2466"/>
        <w:gridCol w:w="1515"/>
        <w:gridCol w:w="1144"/>
      </w:tblGrid>
      <w:tr w:rsidR="004F3633" w14:paraId="12BD8552" w14:textId="77777777" w:rsidTr="00F77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92516B7" w14:textId="77777777" w:rsidR="004F3633" w:rsidRDefault="004F3633" w:rsidP="0007173E">
            <w:pPr>
              <w:pStyle w:val="Para"/>
            </w:pPr>
            <w:r>
              <w:t>Feature</w:t>
            </w:r>
          </w:p>
        </w:tc>
        <w:tc>
          <w:tcPr>
            <w:tcW w:w="1983" w:type="dxa"/>
          </w:tcPr>
          <w:p w14:paraId="1EE572B4" w14:textId="77777777" w:rsidR="004F3633" w:rsidRDefault="004F3633" w:rsidP="0007173E">
            <w:pPr>
              <w:pStyle w:val="Para"/>
              <w:cnfStyle w:val="100000000000" w:firstRow="1" w:lastRow="0" w:firstColumn="0" w:lastColumn="0" w:oddVBand="0" w:evenVBand="0" w:oddHBand="0" w:evenHBand="0" w:firstRowFirstColumn="0" w:firstRowLastColumn="0" w:lastRowFirstColumn="0" w:lastRowLastColumn="0"/>
            </w:pPr>
            <w:r>
              <w:t>Description</w:t>
            </w:r>
          </w:p>
        </w:tc>
        <w:tc>
          <w:tcPr>
            <w:tcW w:w="1257" w:type="dxa"/>
          </w:tcPr>
          <w:p w14:paraId="636E1F8E" w14:textId="77777777" w:rsidR="004F3633" w:rsidRDefault="004F3633" w:rsidP="0007173E">
            <w:pPr>
              <w:pStyle w:val="Para"/>
              <w:cnfStyle w:val="100000000000" w:firstRow="1" w:lastRow="0" w:firstColumn="0" w:lastColumn="0" w:oddVBand="0" w:evenVBand="0" w:oddHBand="0" w:evenHBand="0" w:firstRowFirstColumn="0" w:firstRowLastColumn="0" w:lastRowFirstColumn="0" w:lastRowLastColumn="0"/>
            </w:pPr>
            <w:r>
              <w:t>Units</w:t>
            </w:r>
          </w:p>
        </w:tc>
      </w:tr>
      <w:tr w:rsidR="004F3633" w14:paraId="7A4C79AC"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0BB06280" w14:textId="77777777" w:rsidR="004F3633" w:rsidRDefault="004F3633" w:rsidP="0007173E">
            <w:pPr>
              <w:pStyle w:val="Para"/>
            </w:pPr>
            <w:r>
              <w:t xml:space="preserve">ID </w:t>
            </w:r>
          </w:p>
        </w:tc>
        <w:tc>
          <w:tcPr>
            <w:tcW w:w="1983" w:type="dxa"/>
          </w:tcPr>
          <w:p w14:paraId="08BF7576"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 xml:space="preserve">Unique identifier for each record </w:t>
            </w:r>
          </w:p>
        </w:tc>
        <w:tc>
          <w:tcPr>
            <w:tcW w:w="1257" w:type="dxa"/>
          </w:tcPr>
          <w:p w14:paraId="3409E2BF"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Integer</w:t>
            </w:r>
          </w:p>
        </w:tc>
      </w:tr>
      <w:tr w:rsidR="004F3633" w14:paraId="565C601D"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62E4B5D7" w14:textId="77777777" w:rsidR="004F3633" w:rsidRDefault="004F3633" w:rsidP="0007173E">
            <w:pPr>
              <w:pStyle w:val="Para"/>
            </w:pPr>
            <w:r>
              <w:t>Having_IP_Address</w:t>
            </w:r>
          </w:p>
        </w:tc>
        <w:tc>
          <w:tcPr>
            <w:tcW w:w="1983" w:type="dxa"/>
          </w:tcPr>
          <w:p w14:paraId="7B20EAC5"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Whether the URL uses an IP address</w:t>
            </w:r>
          </w:p>
        </w:tc>
        <w:tc>
          <w:tcPr>
            <w:tcW w:w="1257" w:type="dxa"/>
          </w:tcPr>
          <w:p w14:paraId="38DB7676"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tc>
      </w:tr>
      <w:tr w:rsidR="004F3633" w14:paraId="30ECF2FF"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30E00ACF" w14:textId="77777777" w:rsidR="004F3633" w:rsidRDefault="004F3633" w:rsidP="0007173E">
            <w:pPr>
              <w:pStyle w:val="Para"/>
            </w:pPr>
            <w:r>
              <w:t>URL_Length</w:t>
            </w:r>
          </w:p>
        </w:tc>
        <w:tc>
          <w:tcPr>
            <w:tcW w:w="1983" w:type="dxa"/>
          </w:tcPr>
          <w:p w14:paraId="1E0B6B9C"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Length of the URL</w:t>
            </w:r>
          </w:p>
        </w:tc>
        <w:tc>
          <w:tcPr>
            <w:tcW w:w="1257" w:type="dxa"/>
          </w:tcPr>
          <w:p w14:paraId="372C134B"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tc>
      </w:tr>
      <w:tr w:rsidR="004F3633" w14:paraId="74CE160B"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0D32F6CF" w14:textId="77777777" w:rsidR="004F3633" w:rsidRDefault="004F3633" w:rsidP="0007173E">
            <w:pPr>
              <w:pStyle w:val="Para"/>
            </w:pPr>
            <w:proofErr w:type="spellStart"/>
            <w:r>
              <w:t>Shortining_Service</w:t>
            </w:r>
            <w:proofErr w:type="spellEnd"/>
          </w:p>
        </w:tc>
        <w:tc>
          <w:tcPr>
            <w:tcW w:w="1983" w:type="dxa"/>
          </w:tcPr>
          <w:p w14:paraId="77331253"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Use of URL shortening service</w:t>
            </w:r>
          </w:p>
        </w:tc>
        <w:tc>
          <w:tcPr>
            <w:tcW w:w="1257" w:type="dxa"/>
          </w:tcPr>
          <w:p w14:paraId="7D530404"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tc>
      </w:tr>
      <w:tr w:rsidR="004F3633" w14:paraId="04FD0047"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2130A94C" w14:textId="77777777" w:rsidR="004F3633" w:rsidRDefault="004F3633" w:rsidP="0007173E">
            <w:pPr>
              <w:pStyle w:val="Para"/>
            </w:pPr>
            <w:proofErr w:type="spellStart"/>
            <w:r w:rsidRPr="00C23780">
              <w:t>having_At_Symbol</w:t>
            </w:r>
            <w:proofErr w:type="spellEnd"/>
          </w:p>
        </w:tc>
        <w:tc>
          <w:tcPr>
            <w:tcW w:w="1983" w:type="dxa"/>
          </w:tcPr>
          <w:p w14:paraId="62DB817A"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Presence of “@” symbol in URL</w:t>
            </w:r>
          </w:p>
        </w:tc>
        <w:tc>
          <w:tcPr>
            <w:tcW w:w="1257" w:type="dxa"/>
          </w:tcPr>
          <w:p w14:paraId="1A03205B"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tc>
      </w:tr>
      <w:tr w:rsidR="004F3633" w14:paraId="455AF163"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790066A0" w14:textId="77777777" w:rsidR="004F3633" w:rsidRDefault="004F3633" w:rsidP="0007173E">
            <w:pPr>
              <w:pStyle w:val="Para"/>
            </w:pPr>
            <w:proofErr w:type="spellStart"/>
            <w:r>
              <w:t>Double_slash_redirecting</w:t>
            </w:r>
            <w:proofErr w:type="spellEnd"/>
          </w:p>
        </w:tc>
        <w:tc>
          <w:tcPr>
            <w:tcW w:w="1983" w:type="dxa"/>
          </w:tcPr>
          <w:p w14:paraId="1F6E093B"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Double slashes in redirect</w:t>
            </w:r>
          </w:p>
        </w:tc>
        <w:tc>
          <w:tcPr>
            <w:tcW w:w="1257" w:type="dxa"/>
          </w:tcPr>
          <w:p w14:paraId="5B64CEB6"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tc>
      </w:tr>
      <w:tr w:rsidR="004F3633" w14:paraId="75595D48"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4CEB3190" w14:textId="77777777" w:rsidR="004F3633" w:rsidRDefault="004F3633" w:rsidP="0007173E">
            <w:pPr>
              <w:pStyle w:val="Para"/>
            </w:pPr>
            <w:proofErr w:type="spellStart"/>
            <w:r>
              <w:t>Prefix_Suffix</w:t>
            </w:r>
            <w:proofErr w:type="spellEnd"/>
          </w:p>
        </w:tc>
        <w:tc>
          <w:tcPr>
            <w:tcW w:w="1983" w:type="dxa"/>
          </w:tcPr>
          <w:p w14:paraId="75D94FE7"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Presence of “</w:t>
            </w:r>
            <w:proofErr w:type="gramStart"/>
            <w:r>
              <w:t>-“ in</w:t>
            </w:r>
            <w:proofErr w:type="gramEnd"/>
            <w:r>
              <w:t xml:space="preserve"> domain</w:t>
            </w:r>
          </w:p>
        </w:tc>
        <w:tc>
          <w:tcPr>
            <w:tcW w:w="1257" w:type="dxa"/>
          </w:tcPr>
          <w:p w14:paraId="2CDB5505"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tc>
      </w:tr>
      <w:tr w:rsidR="004F3633" w14:paraId="699FF6DC"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005C8367" w14:textId="77777777" w:rsidR="004F3633" w:rsidRDefault="004F3633" w:rsidP="0007173E">
            <w:pPr>
              <w:pStyle w:val="Para"/>
            </w:pPr>
            <w:r>
              <w:t>Having_Sub_Domain</w:t>
            </w:r>
          </w:p>
        </w:tc>
        <w:tc>
          <w:tcPr>
            <w:tcW w:w="1983" w:type="dxa"/>
          </w:tcPr>
          <w:p w14:paraId="7829BDC9"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 xml:space="preserve">Number of subdomains </w:t>
            </w:r>
          </w:p>
        </w:tc>
        <w:tc>
          <w:tcPr>
            <w:tcW w:w="1257" w:type="dxa"/>
          </w:tcPr>
          <w:p w14:paraId="7462D123"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0DFE2361"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47BC3D99"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38CE3FB9" w14:textId="243DE545" w:rsidR="004F3633" w:rsidRDefault="00F77543" w:rsidP="0007173E">
            <w:pPr>
              <w:pStyle w:val="Para"/>
            </w:pPr>
            <w:r>
              <w:t>SSLfinale_Stat</w:t>
            </w:r>
            <w:r>
              <w:rPr>
                <w:b w:val="0"/>
                <w:bCs w:val="0"/>
              </w:rPr>
              <w:t>e</w:t>
            </w:r>
          </w:p>
        </w:tc>
        <w:tc>
          <w:tcPr>
            <w:tcW w:w="1983" w:type="dxa"/>
          </w:tcPr>
          <w:p w14:paraId="5B6F61F7"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SSL status</w:t>
            </w:r>
          </w:p>
        </w:tc>
        <w:tc>
          <w:tcPr>
            <w:tcW w:w="1257" w:type="dxa"/>
          </w:tcPr>
          <w:p w14:paraId="66A6512F"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5B0E1EB0"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34222606"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1B93F37F" w14:textId="77777777" w:rsidR="004F3633" w:rsidRDefault="004F3633" w:rsidP="0007173E">
            <w:pPr>
              <w:pStyle w:val="Para"/>
            </w:pPr>
            <w:proofErr w:type="spellStart"/>
            <w:r>
              <w:t>Domain_registeration_length</w:t>
            </w:r>
            <w:proofErr w:type="spellEnd"/>
          </w:p>
        </w:tc>
        <w:tc>
          <w:tcPr>
            <w:tcW w:w="1983" w:type="dxa"/>
          </w:tcPr>
          <w:p w14:paraId="15F10B9B"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 xml:space="preserve">Domain validity </w:t>
            </w:r>
          </w:p>
        </w:tc>
        <w:tc>
          <w:tcPr>
            <w:tcW w:w="1257" w:type="dxa"/>
          </w:tcPr>
          <w:p w14:paraId="15856AA4"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5B570330"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4BC6EC43"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1D198900" w14:textId="77777777" w:rsidR="004F3633" w:rsidRDefault="004F3633" w:rsidP="0007173E">
            <w:pPr>
              <w:pStyle w:val="Para"/>
            </w:pPr>
            <w:r>
              <w:t>favicon</w:t>
            </w:r>
          </w:p>
        </w:tc>
        <w:tc>
          <w:tcPr>
            <w:tcW w:w="1983" w:type="dxa"/>
          </w:tcPr>
          <w:p w14:paraId="77A99026"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Whether the favicon is from another domain</w:t>
            </w:r>
          </w:p>
        </w:tc>
        <w:tc>
          <w:tcPr>
            <w:tcW w:w="1257" w:type="dxa"/>
          </w:tcPr>
          <w:p w14:paraId="3A58E501"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3F0C0920"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5783CBB4"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2962A5CD" w14:textId="77777777" w:rsidR="004F3633" w:rsidRDefault="004F3633" w:rsidP="0007173E">
            <w:pPr>
              <w:pStyle w:val="Para"/>
            </w:pPr>
            <w:r>
              <w:t>port</w:t>
            </w:r>
          </w:p>
        </w:tc>
        <w:tc>
          <w:tcPr>
            <w:tcW w:w="1983" w:type="dxa"/>
          </w:tcPr>
          <w:p w14:paraId="487F6CAF"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Abnormal port usage</w:t>
            </w:r>
          </w:p>
        </w:tc>
        <w:tc>
          <w:tcPr>
            <w:tcW w:w="1257" w:type="dxa"/>
          </w:tcPr>
          <w:p w14:paraId="7F561F84"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5B794CCA"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21100C49"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762AAEED" w14:textId="77777777" w:rsidR="004F3633" w:rsidRDefault="004F3633" w:rsidP="0007173E">
            <w:pPr>
              <w:pStyle w:val="Para"/>
            </w:pPr>
            <w:proofErr w:type="spellStart"/>
            <w:r>
              <w:t>HTTPS_token</w:t>
            </w:r>
            <w:proofErr w:type="spellEnd"/>
          </w:p>
        </w:tc>
        <w:tc>
          <w:tcPr>
            <w:tcW w:w="1983" w:type="dxa"/>
          </w:tcPr>
          <w:p w14:paraId="5E85A192"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Use of “https” in domain name</w:t>
            </w:r>
          </w:p>
        </w:tc>
        <w:tc>
          <w:tcPr>
            <w:tcW w:w="1257" w:type="dxa"/>
          </w:tcPr>
          <w:p w14:paraId="26040816"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47945866"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53EE1971"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7FB40E14" w14:textId="77777777" w:rsidR="004F3633" w:rsidRDefault="004F3633" w:rsidP="0007173E">
            <w:pPr>
              <w:pStyle w:val="Para"/>
            </w:pPr>
            <w:r>
              <w:t>Request_URL</w:t>
            </w:r>
          </w:p>
        </w:tc>
        <w:tc>
          <w:tcPr>
            <w:tcW w:w="1983" w:type="dxa"/>
          </w:tcPr>
          <w:p w14:paraId="398D12FF"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Requests made to external URLs</w:t>
            </w:r>
          </w:p>
        </w:tc>
        <w:tc>
          <w:tcPr>
            <w:tcW w:w="1257" w:type="dxa"/>
          </w:tcPr>
          <w:p w14:paraId="03B6F4A9"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741E92AE"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6D21C1D3"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7052E42E" w14:textId="77777777" w:rsidR="004F3633" w:rsidRDefault="004F3633" w:rsidP="0007173E">
            <w:pPr>
              <w:pStyle w:val="Para"/>
            </w:pPr>
            <w:proofErr w:type="spellStart"/>
            <w:r>
              <w:t>popUPWindow</w:t>
            </w:r>
            <w:proofErr w:type="spellEnd"/>
          </w:p>
        </w:tc>
        <w:tc>
          <w:tcPr>
            <w:tcW w:w="1983" w:type="dxa"/>
          </w:tcPr>
          <w:p w14:paraId="3708BAA3"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Presence of pop-ups</w:t>
            </w:r>
          </w:p>
        </w:tc>
        <w:tc>
          <w:tcPr>
            <w:tcW w:w="1257" w:type="dxa"/>
          </w:tcPr>
          <w:p w14:paraId="1CD4A182"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64ECD7DA"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396D6A5B"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4315B09E" w14:textId="77777777" w:rsidR="004F3633" w:rsidRDefault="004F3633" w:rsidP="0007173E">
            <w:pPr>
              <w:pStyle w:val="Para"/>
            </w:pPr>
            <w:proofErr w:type="spellStart"/>
            <w:r>
              <w:t>Iframe</w:t>
            </w:r>
            <w:proofErr w:type="spellEnd"/>
          </w:p>
        </w:tc>
        <w:tc>
          <w:tcPr>
            <w:tcW w:w="1983" w:type="dxa"/>
          </w:tcPr>
          <w:p w14:paraId="322565B5"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 xml:space="preserve">Usage of </w:t>
            </w:r>
            <w:proofErr w:type="spellStart"/>
            <w:r>
              <w:t>iframe</w:t>
            </w:r>
            <w:proofErr w:type="spellEnd"/>
            <w:r>
              <w:t xml:space="preserve"> tags </w:t>
            </w:r>
          </w:p>
        </w:tc>
        <w:tc>
          <w:tcPr>
            <w:tcW w:w="1257" w:type="dxa"/>
          </w:tcPr>
          <w:p w14:paraId="2444AEDA"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5FBB8F18"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10169910"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3595E858" w14:textId="77777777" w:rsidR="004F3633" w:rsidRDefault="004F3633" w:rsidP="0007173E">
            <w:pPr>
              <w:pStyle w:val="Para"/>
            </w:pPr>
            <w:proofErr w:type="spellStart"/>
            <w:r>
              <w:t>age_of_domain</w:t>
            </w:r>
            <w:proofErr w:type="spellEnd"/>
          </w:p>
        </w:tc>
        <w:tc>
          <w:tcPr>
            <w:tcW w:w="1983" w:type="dxa"/>
          </w:tcPr>
          <w:p w14:paraId="52FF5627"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Domain age</w:t>
            </w:r>
          </w:p>
        </w:tc>
        <w:tc>
          <w:tcPr>
            <w:tcW w:w="1257" w:type="dxa"/>
          </w:tcPr>
          <w:p w14:paraId="79F4A4A1"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2898FC5F"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1078BE6C"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4DFAB867" w14:textId="77777777" w:rsidR="004F3633" w:rsidRDefault="004F3633" w:rsidP="0007173E">
            <w:pPr>
              <w:pStyle w:val="Para"/>
            </w:pPr>
            <w:proofErr w:type="spellStart"/>
            <w:r>
              <w:t>DNSRecord</w:t>
            </w:r>
            <w:proofErr w:type="spellEnd"/>
          </w:p>
        </w:tc>
        <w:tc>
          <w:tcPr>
            <w:tcW w:w="1983" w:type="dxa"/>
          </w:tcPr>
          <w:p w14:paraId="26812D19"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 xml:space="preserve">DNS record availability </w:t>
            </w:r>
          </w:p>
        </w:tc>
        <w:tc>
          <w:tcPr>
            <w:tcW w:w="1257" w:type="dxa"/>
          </w:tcPr>
          <w:p w14:paraId="395CA09C"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44ABDE37"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2F8D9719"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032DF1EE" w14:textId="77777777" w:rsidR="004F3633" w:rsidRDefault="004F3633" w:rsidP="0007173E">
            <w:pPr>
              <w:pStyle w:val="Para"/>
            </w:pPr>
            <w:r>
              <w:t>Web_traffic</w:t>
            </w:r>
          </w:p>
        </w:tc>
        <w:tc>
          <w:tcPr>
            <w:tcW w:w="1983" w:type="dxa"/>
          </w:tcPr>
          <w:p w14:paraId="14A6EFE3" w14:textId="4425DAEC"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Website Traffic</w:t>
            </w:r>
          </w:p>
        </w:tc>
        <w:tc>
          <w:tcPr>
            <w:tcW w:w="1257" w:type="dxa"/>
          </w:tcPr>
          <w:p w14:paraId="318A5EB5"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634D8253"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4BEECA3C"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65EA77F7" w14:textId="77777777" w:rsidR="004F3633" w:rsidRDefault="004F3633" w:rsidP="0007173E">
            <w:pPr>
              <w:pStyle w:val="Para"/>
            </w:pPr>
            <w:proofErr w:type="spellStart"/>
            <w:r>
              <w:t>Page_Rank</w:t>
            </w:r>
            <w:proofErr w:type="spellEnd"/>
          </w:p>
        </w:tc>
        <w:tc>
          <w:tcPr>
            <w:tcW w:w="1983" w:type="dxa"/>
          </w:tcPr>
          <w:p w14:paraId="6F092F6C"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Page rank</w:t>
            </w:r>
          </w:p>
        </w:tc>
        <w:tc>
          <w:tcPr>
            <w:tcW w:w="1257" w:type="dxa"/>
          </w:tcPr>
          <w:p w14:paraId="24601E05"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4E6D2344"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2DE0D4FC"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22D1342B" w14:textId="77777777" w:rsidR="004F3633" w:rsidRDefault="004F3633" w:rsidP="0007173E">
            <w:pPr>
              <w:pStyle w:val="Para"/>
            </w:pPr>
            <w:proofErr w:type="spellStart"/>
            <w:r>
              <w:t>Google_Index</w:t>
            </w:r>
            <w:proofErr w:type="spellEnd"/>
          </w:p>
        </w:tc>
        <w:tc>
          <w:tcPr>
            <w:tcW w:w="1983" w:type="dxa"/>
          </w:tcPr>
          <w:p w14:paraId="4ECB1D54"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Presence in Google Index</w:t>
            </w:r>
          </w:p>
        </w:tc>
        <w:tc>
          <w:tcPr>
            <w:tcW w:w="1257" w:type="dxa"/>
          </w:tcPr>
          <w:p w14:paraId="166C7E9C"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6130F2D6"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4AEAE564"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255787D6" w14:textId="77777777" w:rsidR="004F3633" w:rsidRDefault="004F3633" w:rsidP="0007173E">
            <w:pPr>
              <w:pStyle w:val="Para"/>
            </w:pPr>
            <w:proofErr w:type="spellStart"/>
            <w:r>
              <w:t>Links_pointing_to_page</w:t>
            </w:r>
            <w:proofErr w:type="spellEnd"/>
          </w:p>
        </w:tc>
        <w:tc>
          <w:tcPr>
            <w:tcW w:w="1983" w:type="dxa"/>
          </w:tcPr>
          <w:p w14:paraId="2A02F0BD"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Number of links to page</w:t>
            </w:r>
          </w:p>
        </w:tc>
        <w:tc>
          <w:tcPr>
            <w:tcW w:w="1257" w:type="dxa"/>
          </w:tcPr>
          <w:p w14:paraId="5B41E383"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4DDA4DE3"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058CA0C1"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306F04B2" w14:textId="77777777" w:rsidR="004F3633" w:rsidRDefault="004F3633" w:rsidP="0007173E">
            <w:pPr>
              <w:pStyle w:val="Para"/>
            </w:pPr>
            <w:proofErr w:type="spellStart"/>
            <w:r>
              <w:t>Statistical_report</w:t>
            </w:r>
            <w:proofErr w:type="spellEnd"/>
          </w:p>
        </w:tc>
        <w:tc>
          <w:tcPr>
            <w:tcW w:w="1983" w:type="dxa"/>
          </w:tcPr>
          <w:p w14:paraId="2E13F290"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 xml:space="preserve">Reported by statistical engines </w:t>
            </w:r>
          </w:p>
        </w:tc>
        <w:tc>
          <w:tcPr>
            <w:tcW w:w="1257" w:type="dxa"/>
          </w:tcPr>
          <w:p w14:paraId="09C20550"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4E4D463E"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r w:rsidR="004F3633" w14:paraId="61BF9E57" w14:textId="77777777" w:rsidTr="00F77543">
        <w:tc>
          <w:tcPr>
            <w:cnfStyle w:val="001000000000" w:firstRow="0" w:lastRow="0" w:firstColumn="1" w:lastColumn="0" w:oddVBand="0" w:evenVBand="0" w:oddHBand="0" w:evenHBand="0" w:firstRowFirstColumn="0" w:firstRowLastColumn="0" w:lastRowFirstColumn="0" w:lastRowLastColumn="0"/>
            <w:tcW w:w="1885" w:type="dxa"/>
          </w:tcPr>
          <w:p w14:paraId="7EFFB29F" w14:textId="77777777" w:rsidR="004F3633" w:rsidRDefault="004F3633" w:rsidP="0007173E">
            <w:pPr>
              <w:pStyle w:val="Para"/>
            </w:pPr>
            <w:r>
              <w:t>Result</w:t>
            </w:r>
          </w:p>
        </w:tc>
        <w:tc>
          <w:tcPr>
            <w:tcW w:w="1983" w:type="dxa"/>
          </w:tcPr>
          <w:p w14:paraId="32748BE7" w14:textId="77777777" w:rsidR="004F3633" w:rsidRDefault="004F3633" w:rsidP="00B66F78">
            <w:pPr>
              <w:pStyle w:val="Para"/>
              <w:jc w:val="left"/>
              <w:cnfStyle w:val="000000000000" w:firstRow="0" w:lastRow="0" w:firstColumn="0" w:lastColumn="0" w:oddVBand="0" w:evenVBand="0" w:oddHBand="0" w:evenHBand="0" w:firstRowFirstColumn="0" w:firstRowLastColumn="0" w:lastRowFirstColumn="0" w:lastRowLastColumn="0"/>
            </w:pPr>
            <w:r>
              <w:t xml:space="preserve">Target variable </w:t>
            </w:r>
          </w:p>
        </w:tc>
        <w:tc>
          <w:tcPr>
            <w:tcW w:w="1257" w:type="dxa"/>
          </w:tcPr>
          <w:p w14:paraId="7352970A"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r>
              <w:t>Categorical</w:t>
            </w:r>
          </w:p>
          <w:p w14:paraId="3C27E66C" w14:textId="77777777" w:rsidR="004F3633" w:rsidRDefault="004F3633" w:rsidP="0007173E">
            <w:pPr>
              <w:pStyle w:val="Para"/>
              <w:cnfStyle w:val="000000000000" w:firstRow="0" w:lastRow="0" w:firstColumn="0" w:lastColumn="0" w:oddVBand="0" w:evenVBand="0" w:oddHBand="0" w:evenHBand="0" w:firstRowFirstColumn="0" w:firstRowLastColumn="0" w:lastRowFirstColumn="0" w:lastRowLastColumn="0"/>
            </w:pPr>
          </w:p>
        </w:tc>
      </w:tr>
    </w:tbl>
    <w:p w14:paraId="41628012" w14:textId="77777777" w:rsidR="004F3633" w:rsidRPr="004F3633" w:rsidRDefault="004F3633" w:rsidP="004F3633">
      <w:pPr>
        <w:pStyle w:val="ReferenceHead"/>
        <w:rPr>
          <w:rFonts w:eastAsia="SimSun"/>
          <w:lang w:eastAsia="zh-CN"/>
        </w:rPr>
      </w:pPr>
    </w:p>
    <w:tbl>
      <w:tblPr>
        <w:tblStyle w:val="TableGrid"/>
        <w:tblW w:w="0" w:type="auto"/>
        <w:tblLook w:val="04A0" w:firstRow="1" w:lastRow="0" w:firstColumn="1" w:lastColumn="0" w:noHBand="0" w:noVBand="1"/>
      </w:tblPr>
      <w:tblGrid>
        <w:gridCol w:w="1596"/>
        <w:gridCol w:w="1597"/>
        <w:gridCol w:w="1597"/>
      </w:tblGrid>
      <w:tr w:rsidR="004F3633" w14:paraId="710C6526" w14:textId="77777777" w:rsidTr="004F3633">
        <w:trPr>
          <w:hidden/>
        </w:trPr>
        <w:tc>
          <w:tcPr>
            <w:tcW w:w="1596" w:type="dxa"/>
          </w:tcPr>
          <w:p w14:paraId="28CA6F3A" w14:textId="77777777" w:rsidR="004F3633" w:rsidRDefault="004F3633" w:rsidP="00C14A4F">
            <w:pPr>
              <w:pStyle w:val="MetadataHead"/>
              <w:rPr>
                <w:vanish/>
                <w:color w:val="auto"/>
                <w:sz w:val="14"/>
                <w:szCs w:val="14"/>
                <w14:ligatures w14:val="standard"/>
              </w:rPr>
            </w:pPr>
          </w:p>
        </w:tc>
        <w:tc>
          <w:tcPr>
            <w:tcW w:w="1597" w:type="dxa"/>
          </w:tcPr>
          <w:p w14:paraId="7919CB2D" w14:textId="77777777" w:rsidR="004F3633" w:rsidRDefault="004F3633" w:rsidP="00C14A4F">
            <w:pPr>
              <w:pStyle w:val="MetadataHead"/>
              <w:rPr>
                <w:vanish/>
                <w:color w:val="auto"/>
                <w:sz w:val="14"/>
                <w:szCs w:val="14"/>
                <w14:ligatures w14:val="standard"/>
              </w:rPr>
            </w:pPr>
          </w:p>
        </w:tc>
        <w:tc>
          <w:tcPr>
            <w:tcW w:w="1597" w:type="dxa"/>
          </w:tcPr>
          <w:p w14:paraId="6D9465A5" w14:textId="77777777" w:rsidR="004F3633" w:rsidRDefault="004F3633" w:rsidP="00C14A4F">
            <w:pPr>
              <w:pStyle w:val="MetadataHead"/>
              <w:rPr>
                <w:vanish/>
                <w:color w:val="auto"/>
                <w:sz w:val="14"/>
                <w:szCs w:val="14"/>
                <w14:ligatures w14:val="standard"/>
              </w:rPr>
            </w:pPr>
          </w:p>
        </w:tc>
      </w:tr>
      <w:tr w:rsidR="004F3633" w14:paraId="390317A1" w14:textId="77777777" w:rsidTr="004F3633">
        <w:trPr>
          <w:hidden/>
        </w:trPr>
        <w:tc>
          <w:tcPr>
            <w:tcW w:w="1596" w:type="dxa"/>
          </w:tcPr>
          <w:p w14:paraId="0391468A" w14:textId="77777777" w:rsidR="004F3633" w:rsidRDefault="004F3633" w:rsidP="00C14A4F">
            <w:pPr>
              <w:pStyle w:val="MetadataHead"/>
              <w:rPr>
                <w:vanish/>
                <w:color w:val="auto"/>
                <w:sz w:val="14"/>
                <w:szCs w:val="14"/>
                <w14:ligatures w14:val="standard"/>
              </w:rPr>
            </w:pPr>
          </w:p>
        </w:tc>
        <w:tc>
          <w:tcPr>
            <w:tcW w:w="1597" w:type="dxa"/>
          </w:tcPr>
          <w:p w14:paraId="774BC69D" w14:textId="77777777" w:rsidR="004F3633" w:rsidRDefault="004F3633" w:rsidP="00C14A4F">
            <w:pPr>
              <w:pStyle w:val="MetadataHead"/>
              <w:rPr>
                <w:vanish/>
                <w:color w:val="auto"/>
                <w:sz w:val="14"/>
                <w:szCs w:val="14"/>
                <w14:ligatures w14:val="standard"/>
              </w:rPr>
            </w:pPr>
          </w:p>
        </w:tc>
        <w:tc>
          <w:tcPr>
            <w:tcW w:w="1597" w:type="dxa"/>
          </w:tcPr>
          <w:p w14:paraId="310F74DD" w14:textId="77777777" w:rsidR="004F3633" w:rsidRDefault="004F3633" w:rsidP="00C14A4F">
            <w:pPr>
              <w:pStyle w:val="MetadataHead"/>
              <w:rPr>
                <w:vanish/>
                <w:color w:val="auto"/>
                <w:sz w:val="14"/>
                <w:szCs w:val="14"/>
                <w14:ligatures w14:val="standard"/>
              </w:rPr>
            </w:pPr>
          </w:p>
        </w:tc>
      </w:tr>
      <w:tr w:rsidR="004F3633" w14:paraId="727CAAAE" w14:textId="77777777" w:rsidTr="004F3633">
        <w:trPr>
          <w:hidden/>
        </w:trPr>
        <w:tc>
          <w:tcPr>
            <w:tcW w:w="1596" w:type="dxa"/>
          </w:tcPr>
          <w:p w14:paraId="46AE510E" w14:textId="77777777" w:rsidR="004F3633" w:rsidRDefault="004F3633" w:rsidP="00C14A4F">
            <w:pPr>
              <w:pStyle w:val="MetadataHead"/>
              <w:rPr>
                <w:vanish/>
                <w:color w:val="auto"/>
                <w:sz w:val="14"/>
                <w:szCs w:val="14"/>
                <w14:ligatures w14:val="standard"/>
              </w:rPr>
            </w:pPr>
          </w:p>
        </w:tc>
        <w:tc>
          <w:tcPr>
            <w:tcW w:w="1597" w:type="dxa"/>
          </w:tcPr>
          <w:p w14:paraId="28687090" w14:textId="77777777" w:rsidR="004F3633" w:rsidRDefault="004F3633" w:rsidP="00C14A4F">
            <w:pPr>
              <w:pStyle w:val="MetadataHead"/>
              <w:rPr>
                <w:vanish/>
                <w:color w:val="auto"/>
                <w:sz w:val="14"/>
                <w:szCs w:val="14"/>
                <w14:ligatures w14:val="standard"/>
              </w:rPr>
            </w:pPr>
          </w:p>
        </w:tc>
        <w:tc>
          <w:tcPr>
            <w:tcW w:w="1597" w:type="dxa"/>
          </w:tcPr>
          <w:p w14:paraId="49B2FC0F" w14:textId="77777777" w:rsidR="004F3633" w:rsidRDefault="004F3633" w:rsidP="00C14A4F">
            <w:pPr>
              <w:pStyle w:val="MetadataHead"/>
              <w:rPr>
                <w:vanish/>
                <w:color w:val="auto"/>
                <w:sz w:val="14"/>
                <w:szCs w:val="14"/>
                <w14:ligatures w14:val="standard"/>
              </w:rPr>
            </w:pPr>
          </w:p>
        </w:tc>
      </w:tr>
      <w:tr w:rsidR="004F3633" w14:paraId="36A16C76" w14:textId="77777777" w:rsidTr="004F3633">
        <w:trPr>
          <w:hidden/>
        </w:trPr>
        <w:tc>
          <w:tcPr>
            <w:tcW w:w="1596" w:type="dxa"/>
          </w:tcPr>
          <w:p w14:paraId="33ACD03F" w14:textId="77777777" w:rsidR="004F3633" w:rsidRDefault="004F3633" w:rsidP="00C14A4F">
            <w:pPr>
              <w:pStyle w:val="MetadataHead"/>
              <w:rPr>
                <w:vanish/>
                <w:color w:val="auto"/>
                <w:sz w:val="14"/>
                <w:szCs w:val="14"/>
                <w14:ligatures w14:val="standard"/>
              </w:rPr>
            </w:pPr>
          </w:p>
        </w:tc>
        <w:tc>
          <w:tcPr>
            <w:tcW w:w="1597" w:type="dxa"/>
          </w:tcPr>
          <w:p w14:paraId="07BDBE42" w14:textId="77777777" w:rsidR="004F3633" w:rsidRDefault="004F3633" w:rsidP="00C14A4F">
            <w:pPr>
              <w:pStyle w:val="MetadataHead"/>
              <w:rPr>
                <w:vanish/>
                <w:color w:val="auto"/>
                <w:sz w:val="14"/>
                <w:szCs w:val="14"/>
                <w14:ligatures w14:val="standard"/>
              </w:rPr>
            </w:pPr>
          </w:p>
        </w:tc>
        <w:tc>
          <w:tcPr>
            <w:tcW w:w="1597" w:type="dxa"/>
          </w:tcPr>
          <w:p w14:paraId="15389464" w14:textId="77777777" w:rsidR="004F3633" w:rsidRDefault="004F3633" w:rsidP="00C14A4F">
            <w:pPr>
              <w:pStyle w:val="MetadataHead"/>
              <w:rPr>
                <w:vanish/>
                <w:color w:val="auto"/>
                <w:sz w:val="14"/>
                <w:szCs w:val="14"/>
                <w14:ligatures w14:val="standard"/>
              </w:rPr>
            </w:pPr>
          </w:p>
        </w:tc>
      </w:tr>
      <w:tr w:rsidR="004F3633" w14:paraId="56E949B7" w14:textId="77777777" w:rsidTr="004F3633">
        <w:trPr>
          <w:hidden/>
        </w:trPr>
        <w:tc>
          <w:tcPr>
            <w:tcW w:w="1596" w:type="dxa"/>
          </w:tcPr>
          <w:p w14:paraId="69CAC42E" w14:textId="77777777" w:rsidR="004F3633" w:rsidRDefault="004F3633" w:rsidP="00C14A4F">
            <w:pPr>
              <w:pStyle w:val="MetadataHead"/>
              <w:rPr>
                <w:vanish/>
                <w:color w:val="auto"/>
                <w:sz w:val="14"/>
                <w:szCs w:val="14"/>
                <w14:ligatures w14:val="standard"/>
              </w:rPr>
            </w:pPr>
          </w:p>
        </w:tc>
        <w:tc>
          <w:tcPr>
            <w:tcW w:w="1597" w:type="dxa"/>
          </w:tcPr>
          <w:p w14:paraId="22D50655" w14:textId="77777777" w:rsidR="004F3633" w:rsidRDefault="004F3633" w:rsidP="00C14A4F">
            <w:pPr>
              <w:pStyle w:val="MetadataHead"/>
              <w:rPr>
                <w:vanish/>
                <w:color w:val="auto"/>
                <w:sz w:val="14"/>
                <w:szCs w:val="14"/>
                <w14:ligatures w14:val="standard"/>
              </w:rPr>
            </w:pPr>
          </w:p>
        </w:tc>
        <w:tc>
          <w:tcPr>
            <w:tcW w:w="1597" w:type="dxa"/>
          </w:tcPr>
          <w:p w14:paraId="6160BAC0" w14:textId="77777777" w:rsidR="004F3633" w:rsidRDefault="004F3633" w:rsidP="00C14A4F">
            <w:pPr>
              <w:pStyle w:val="MetadataHead"/>
              <w:rPr>
                <w:vanish/>
                <w:color w:val="auto"/>
                <w:sz w:val="14"/>
                <w:szCs w:val="14"/>
                <w14:ligatures w14:val="standard"/>
              </w:rPr>
            </w:pPr>
          </w:p>
        </w:tc>
      </w:tr>
      <w:tr w:rsidR="004F3633" w14:paraId="645870CA" w14:textId="77777777" w:rsidTr="004F3633">
        <w:trPr>
          <w:hidden/>
        </w:trPr>
        <w:tc>
          <w:tcPr>
            <w:tcW w:w="1596" w:type="dxa"/>
          </w:tcPr>
          <w:p w14:paraId="4EBDD5E2" w14:textId="77777777" w:rsidR="004F3633" w:rsidRDefault="004F3633" w:rsidP="00C14A4F">
            <w:pPr>
              <w:pStyle w:val="MetadataHead"/>
              <w:rPr>
                <w:vanish/>
                <w:color w:val="auto"/>
                <w:sz w:val="14"/>
                <w:szCs w:val="14"/>
                <w14:ligatures w14:val="standard"/>
              </w:rPr>
            </w:pPr>
          </w:p>
        </w:tc>
        <w:tc>
          <w:tcPr>
            <w:tcW w:w="1597" w:type="dxa"/>
          </w:tcPr>
          <w:p w14:paraId="63C32839" w14:textId="77777777" w:rsidR="004F3633" w:rsidRDefault="004F3633" w:rsidP="00C14A4F">
            <w:pPr>
              <w:pStyle w:val="MetadataHead"/>
              <w:rPr>
                <w:vanish/>
                <w:color w:val="auto"/>
                <w:sz w:val="14"/>
                <w:szCs w:val="14"/>
                <w14:ligatures w14:val="standard"/>
              </w:rPr>
            </w:pPr>
          </w:p>
        </w:tc>
        <w:tc>
          <w:tcPr>
            <w:tcW w:w="1597" w:type="dxa"/>
          </w:tcPr>
          <w:p w14:paraId="50EB0CD7" w14:textId="77777777" w:rsidR="004F3633" w:rsidRDefault="004F3633" w:rsidP="00C14A4F">
            <w:pPr>
              <w:pStyle w:val="MetadataHead"/>
              <w:rPr>
                <w:vanish/>
                <w:color w:val="auto"/>
                <w:sz w:val="14"/>
                <w:szCs w:val="14"/>
                <w14:ligatures w14:val="standard"/>
              </w:rPr>
            </w:pPr>
          </w:p>
        </w:tc>
      </w:tr>
      <w:tr w:rsidR="004F3633" w14:paraId="03E2674B" w14:textId="77777777" w:rsidTr="004F3633">
        <w:trPr>
          <w:hidden/>
        </w:trPr>
        <w:tc>
          <w:tcPr>
            <w:tcW w:w="1596" w:type="dxa"/>
          </w:tcPr>
          <w:p w14:paraId="2FEBE9AC" w14:textId="77777777" w:rsidR="004F3633" w:rsidRDefault="004F3633" w:rsidP="00C14A4F">
            <w:pPr>
              <w:pStyle w:val="MetadataHead"/>
              <w:rPr>
                <w:vanish/>
                <w:color w:val="auto"/>
                <w:sz w:val="14"/>
                <w:szCs w:val="14"/>
                <w14:ligatures w14:val="standard"/>
              </w:rPr>
            </w:pPr>
          </w:p>
        </w:tc>
        <w:tc>
          <w:tcPr>
            <w:tcW w:w="1597" w:type="dxa"/>
          </w:tcPr>
          <w:p w14:paraId="087041BB" w14:textId="77777777" w:rsidR="004F3633" w:rsidRDefault="004F3633" w:rsidP="00C14A4F">
            <w:pPr>
              <w:pStyle w:val="MetadataHead"/>
              <w:rPr>
                <w:vanish/>
                <w:color w:val="auto"/>
                <w:sz w:val="14"/>
                <w:szCs w:val="14"/>
                <w14:ligatures w14:val="standard"/>
              </w:rPr>
            </w:pPr>
          </w:p>
        </w:tc>
        <w:tc>
          <w:tcPr>
            <w:tcW w:w="1597" w:type="dxa"/>
          </w:tcPr>
          <w:p w14:paraId="55965908" w14:textId="77777777" w:rsidR="004F3633" w:rsidRDefault="004F3633" w:rsidP="00C14A4F">
            <w:pPr>
              <w:pStyle w:val="MetadataHead"/>
              <w:rPr>
                <w:vanish/>
                <w:color w:val="auto"/>
                <w:sz w:val="14"/>
                <w:szCs w:val="14"/>
                <w14:ligatures w14:val="standard"/>
              </w:rPr>
            </w:pPr>
          </w:p>
        </w:tc>
      </w:tr>
      <w:tr w:rsidR="004F3633" w14:paraId="4B5835F0" w14:textId="77777777" w:rsidTr="004F3633">
        <w:trPr>
          <w:hidden/>
        </w:trPr>
        <w:tc>
          <w:tcPr>
            <w:tcW w:w="1596" w:type="dxa"/>
          </w:tcPr>
          <w:p w14:paraId="1FA1647E" w14:textId="77777777" w:rsidR="004F3633" w:rsidRDefault="004F3633" w:rsidP="00C14A4F">
            <w:pPr>
              <w:pStyle w:val="MetadataHead"/>
              <w:rPr>
                <w:vanish/>
                <w:color w:val="auto"/>
                <w:sz w:val="14"/>
                <w:szCs w:val="14"/>
                <w14:ligatures w14:val="standard"/>
              </w:rPr>
            </w:pPr>
          </w:p>
        </w:tc>
        <w:tc>
          <w:tcPr>
            <w:tcW w:w="1597" w:type="dxa"/>
          </w:tcPr>
          <w:p w14:paraId="0D98EAC0" w14:textId="77777777" w:rsidR="004F3633" w:rsidRDefault="004F3633" w:rsidP="00C14A4F">
            <w:pPr>
              <w:pStyle w:val="MetadataHead"/>
              <w:rPr>
                <w:vanish/>
                <w:color w:val="auto"/>
                <w:sz w:val="14"/>
                <w:szCs w:val="14"/>
                <w14:ligatures w14:val="standard"/>
              </w:rPr>
            </w:pPr>
          </w:p>
        </w:tc>
        <w:tc>
          <w:tcPr>
            <w:tcW w:w="1597" w:type="dxa"/>
          </w:tcPr>
          <w:p w14:paraId="3E728B56" w14:textId="77777777" w:rsidR="004F3633" w:rsidRDefault="004F3633" w:rsidP="00C14A4F">
            <w:pPr>
              <w:pStyle w:val="MetadataHead"/>
              <w:rPr>
                <w:vanish/>
                <w:color w:val="auto"/>
                <w:sz w:val="14"/>
                <w:szCs w:val="14"/>
                <w14:ligatures w14:val="standard"/>
              </w:rPr>
            </w:pPr>
          </w:p>
        </w:tc>
      </w:tr>
    </w:tbl>
    <w:p w14:paraId="5B325E1F" w14:textId="77777777" w:rsidR="004F3633" w:rsidRPr="00C14A4F" w:rsidRDefault="004F3633" w:rsidP="00C14A4F">
      <w:pPr>
        <w:pStyle w:val="MetadataHead"/>
        <w:rPr>
          <w:vanish/>
          <w:color w:val="auto"/>
          <w:sz w:val="14"/>
          <w:szCs w:val="14"/>
          <w14:ligatures w14:val="standard"/>
        </w:rPr>
      </w:pP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2DE72" w14:textId="77777777" w:rsidR="00685A59" w:rsidRDefault="00685A59">
      <w:r>
        <w:separator/>
      </w:r>
    </w:p>
  </w:endnote>
  <w:endnote w:type="continuationSeparator" w:id="0">
    <w:p w14:paraId="0734BEC6" w14:textId="77777777" w:rsidR="00685A59" w:rsidRDefault="00685A59">
      <w:r>
        <w:continuationSeparator/>
      </w:r>
    </w:p>
  </w:endnote>
  <w:endnote w:type="continuationNotice" w:id="1">
    <w:p w14:paraId="1E66D72A" w14:textId="77777777" w:rsidR="00685A59" w:rsidRDefault="00685A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5A4F1" w14:textId="77777777" w:rsidR="00685A59" w:rsidRDefault="00685A59">
      <w:r>
        <w:separator/>
      </w:r>
    </w:p>
  </w:footnote>
  <w:footnote w:type="continuationSeparator" w:id="0">
    <w:p w14:paraId="45A6EBA2" w14:textId="77777777" w:rsidR="00685A59" w:rsidRDefault="00685A59">
      <w:r>
        <w:continuationSeparator/>
      </w:r>
    </w:p>
  </w:footnote>
  <w:footnote w:type="continuationNotice" w:id="1">
    <w:p w14:paraId="3C83E8DE" w14:textId="77777777" w:rsidR="00685A59" w:rsidRDefault="00685A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2C" w14:textId="77777777" w:rsidTr="00586A35">
      <w:tc>
        <w:tcPr>
          <w:tcW w:w="2500" w:type="pct"/>
          <w:vAlign w:val="center"/>
        </w:tcPr>
        <w:p w14:paraId="0ED5E22A" w14:textId="2BCAE760" w:rsidR="00586A35" w:rsidRPr="00586A35" w:rsidRDefault="00D200DC" w:rsidP="00586A35">
          <w:pPr>
            <w:pStyle w:val="Header"/>
            <w:tabs>
              <w:tab w:val="clear" w:pos="4320"/>
              <w:tab w:val="clear" w:pos="8640"/>
            </w:tabs>
            <w:jc w:val="left"/>
            <w:rPr>
              <w:rFonts w:ascii="Linux Biolinum" w:hAnsi="Linux Biolinum" w:cs="Linux Biolinum"/>
            </w:rPr>
          </w:pPr>
          <w:r>
            <w:rPr>
              <w:rFonts w:ascii="Linux Biolinum" w:hAnsi="Linux Biolinum" w:cs="Linux Biolinum"/>
            </w:rPr>
            <w:t>Phishing Website Detection Using URL-Based Features</w:t>
          </w:r>
        </w:p>
      </w:tc>
      <w:tc>
        <w:tcPr>
          <w:tcW w:w="2500" w:type="pct"/>
          <w:vAlign w:val="center"/>
        </w:tcPr>
        <w:p w14:paraId="0ED5E22B" w14:textId="78D65719" w:rsidR="00586A35" w:rsidRPr="00586A35" w:rsidRDefault="00586A35" w:rsidP="00586A35">
          <w:pPr>
            <w:pStyle w:val="Header"/>
            <w:tabs>
              <w:tab w:val="clear" w:pos="4320"/>
              <w:tab w:val="clear" w:pos="8640"/>
            </w:tabs>
            <w:jc w:val="right"/>
            <w:rPr>
              <w:rFonts w:ascii="Linux Biolinum" w:hAnsi="Linux Biolinum" w:cs="Linux Biolinum"/>
            </w:rPr>
          </w:pP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7500" w:type="pct"/>
      <w:tblLook w:val="0000" w:firstRow="0" w:lastRow="0" w:firstColumn="0" w:lastColumn="0" w:noHBand="0" w:noVBand="0"/>
    </w:tblPr>
    <w:tblGrid>
      <w:gridCol w:w="5041"/>
      <w:gridCol w:w="5041"/>
      <w:gridCol w:w="5038"/>
    </w:tblGrid>
    <w:tr w:rsidR="00D200DC" w:rsidRPr="00586A35" w14:paraId="0ED5E230" w14:textId="77777777" w:rsidTr="0061169B">
      <w:tc>
        <w:tcPr>
          <w:tcW w:w="1667" w:type="pct"/>
          <w:vAlign w:val="center"/>
        </w:tcPr>
        <w:p w14:paraId="144800E8" w14:textId="5F27117A" w:rsidR="00D200DC" w:rsidRPr="00586A35" w:rsidRDefault="00D200DC" w:rsidP="00D200DC">
          <w:pPr>
            <w:pStyle w:val="Header"/>
            <w:tabs>
              <w:tab w:val="clear" w:pos="4320"/>
              <w:tab w:val="clear" w:pos="8640"/>
            </w:tabs>
            <w:jc w:val="left"/>
            <w:rPr>
              <w:rFonts w:ascii="Linux Biolinum" w:hAnsi="Linux Biolinum" w:cs="Linux Biolinum"/>
            </w:rPr>
          </w:pPr>
          <w:r>
            <w:rPr>
              <w:rFonts w:ascii="Linux Biolinum" w:hAnsi="Linux Biolinum" w:cs="Linux Biolinum"/>
            </w:rPr>
            <w:t>Phishing Website Detection Using URL-Based Features</w:t>
          </w:r>
        </w:p>
      </w:tc>
      <w:tc>
        <w:tcPr>
          <w:tcW w:w="1667" w:type="pct"/>
          <w:vAlign w:val="center"/>
        </w:tcPr>
        <w:p w14:paraId="0ED5E22E" w14:textId="51D85BDB" w:rsidR="00D200DC" w:rsidRPr="00586A35" w:rsidRDefault="00D200DC" w:rsidP="00D200DC">
          <w:pPr>
            <w:pStyle w:val="Header"/>
            <w:tabs>
              <w:tab w:val="clear" w:pos="4320"/>
              <w:tab w:val="clear" w:pos="8640"/>
            </w:tabs>
            <w:jc w:val="left"/>
            <w:rPr>
              <w:rFonts w:ascii="Linux Biolinum" w:hAnsi="Linux Biolinum" w:cs="Linux Biolinum"/>
            </w:rPr>
          </w:pPr>
        </w:p>
      </w:tc>
      <w:tc>
        <w:tcPr>
          <w:tcW w:w="1667" w:type="pct"/>
          <w:vAlign w:val="center"/>
        </w:tcPr>
        <w:p w14:paraId="0ED5E22F" w14:textId="77777777" w:rsidR="00D200DC" w:rsidRPr="00586A35" w:rsidRDefault="00D200DC" w:rsidP="00D200DC">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E4092"/>
    <w:multiLevelType w:val="hybridMultilevel"/>
    <w:tmpl w:val="E8D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331634D"/>
    <w:multiLevelType w:val="hybridMultilevel"/>
    <w:tmpl w:val="E8D6E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ABE6CEE"/>
    <w:multiLevelType w:val="hybridMultilevel"/>
    <w:tmpl w:val="8F4E4420"/>
    <w:lvl w:ilvl="0" w:tplc="0320479C">
      <w:start w:val="6"/>
      <w:numFmt w:val="bullet"/>
      <w:lvlText w:val="-"/>
      <w:lvlJc w:val="left"/>
      <w:pPr>
        <w:ind w:left="720" w:hanging="360"/>
      </w:pPr>
      <w:rPr>
        <w:rFonts w:ascii="Linux Libertine" w:eastAsia="SimSun"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31"/>
  </w:num>
  <w:num w:numId="2" w16cid:durableId="1495609375">
    <w:abstractNumId w:val="16"/>
  </w:num>
  <w:num w:numId="3" w16cid:durableId="1698966620">
    <w:abstractNumId w:val="11"/>
  </w:num>
  <w:num w:numId="4" w16cid:durableId="1024091624">
    <w:abstractNumId w:val="30"/>
  </w:num>
  <w:num w:numId="5" w16cid:durableId="117527905">
    <w:abstractNumId w:val="21"/>
  </w:num>
  <w:num w:numId="6" w16cid:durableId="1786342566">
    <w:abstractNumId w:val="17"/>
  </w:num>
  <w:num w:numId="7" w16cid:durableId="2025815705">
    <w:abstractNumId w:val="28"/>
  </w:num>
  <w:num w:numId="8" w16cid:durableId="2012831382">
    <w:abstractNumId w:val="23"/>
  </w:num>
  <w:num w:numId="9" w16cid:durableId="1482845105">
    <w:abstractNumId w:val="27"/>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2"/>
  </w:num>
  <w:num w:numId="21" w16cid:durableId="913589702">
    <w:abstractNumId w:val="26"/>
  </w:num>
  <w:num w:numId="22" w16cid:durableId="878394656">
    <w:abstractNumId w:val="32"/>
  </w:num>
  <w:num w:numId="23" w16cid:durableId="1450973481">
    <w:abstractNumId w:val="15"/>
  </w:num>
  <w:num w:numId="24" w16cid:durableId="782311534">
    <w:abstractNumId w:val="29"/>
  </w:num>
  <w:num w:numId="25" w16cid:durableId="1849055028">
    <w:abstractNumId w:val="25"/>
  </w:num>
  <w:num w:numId="26" w16cid:durableId="2056275154">
    <w:abstractNumId w:val="18"/>
  </w:num>
  <w:num w:numId="27" w16cid:durableId="9713996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9"/>
  </w:num>
  <w:num w:numId="30" w16cid:durableId="893659742">
    <w:abstractNumId w:val="14"/>
  </w:num>
  <w:num w:numId="31" w16cid:durableId="1021780789">
    <w:abstractNumId w:val="13"/>
  </w:num>
  <w:num w:numId="32" w16cid:durableId="2119131672">
    <w:abstractNumId w:val="10"/>
  </w:num>
  <w:num w:numId="33" w16cid:durableId="1070927268">
    <w:abstractNumId w:val="12"/>
  </w:num>
  <w:num w:numId="34" w16cid:durableId="1957523663">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5969"/>
    <w:rsid w:val="0002103D"/>
    <w:rsid w:val="00035FAD"/>
    <w:rsid w:val="00041330"/>
    <w:rsid w:val="00042F23"/>
    <w:rsid w:val="00045252"/>
    <w:rsid w:val="00047398"/>
    <w:rsid w:val="00047BA7"/>
    <w:rsid w:val="00050EEF"/>
    <w:rsid w:val="00052A1A"/>
    <w:rsid w:val="00052C34"/>
    <w:rsid w:val="00056777"/>
    <w:rsid w:val="0006026D"/>
    <w:rsid w:val="00062D29"/>
    <w:rsid w:val="000713CD"/>
    <w:rsid w:val="0007173E"/>
    <w:rsid w:val="00072E69"/>
    <w:rsid w:val="0007392C"/>
    <w:rsid w:val="000739F9"/>
    <w:rsid w:val="00075337"/>
    <w:rsid w:val="00077680"/>
    <w:rsid w:val="00080E27"/>
    <w:rsid w:val="000819C0"/>
    <w:rsid w:val="0008431E"/>
    <w:rsid w:val="000875C4"/>
    <w:rsid w:val="00091473"/>
    <w:rsid w:val="000956C4"/>
    <w:rsid w:val="000A5E4D"/>
    <w:rsid w:val="000B1DCB"/>
    <w:rsid w:val="000C050B"/>
    <w:rsid w:val="000E118B"/>
    <w:rsid w:val="000E278E"/>
    <w:rsid w:val="000E64FC"/>
    <w:rsid w:val="000E7A87"/>
    <w:rsid w:val="000F6090"/>
    <w:rsid w:val="001041A3"/>
    <w:rsid w:val="0010534D"/>
    <w:rsid w:val="00106D15"/>
    <w:rsid w:val="00124AFE"/>
    <w:rsid w:val="00125AC6"/>
    <w:rsid w:val="00126CE6"/>
    <w:rsid w:val="00127D30"/>
    <w:rsid w:val="0013113A"/>
    <w:rsid w:val="001314CF"/>
    <w:rsid w:val="001363F5"/>
    <w:rsid w:val="001376A9"/>
    <w:rsid w:val="00140C02"/>
    <w:rsid w:val="00141A17"/>
    <w:rsid w:val="0014244B"/>
    <w:rsid w:val="00142FEA"/>
    <w:rsid w:val="001453E7"/>
    <w:rsid w:val="00145419"/>
    <w:rsid w:val="00145486"/>
    <w:rsid w:val="00152264"/>
    <w:rsid w:val="00152510"/>
    <w:rsid w:val="001566AE"/>
    <w:rsid w:val="0015701A"/>
    <w:rsid w:val="00165D88"/>
    <w:rsid w:val="001751F7"/>
    <w:rsid w:val="00193445"/>
    <w:rsid w:val="001961CD"/>
    <w:rsid w:val="001A06AF"/>
    <w:rsid w:val="001A43B1"/>
    <w:rsid w:val="001A583B"/>
    <w:rsid w:val="001A71BB"/>
    <w:rsid w:val="001B0E33"/>
    <w:rsid w:val="001B29D6"/>
    <w:rsid w:val="001D5887"/>
    <w:rsid w:val="001E2720"/>
    <w:rsid w:val="001E3388"/>
    <w:rsid w:val="001E71D7"/>
    <w:rsid w:val="0020294A"/>
    <w:rsid w:val="00215ADC"/>
    <w:rsid w:val="002163A5"/>
    <w:rsid w:val="00221B64"/>
    <w:rsid w:val="002233F8"/>
    <w:rsid w:val="00230543"/>
    <w:rsid w:val="00230690"/>
    <w:rsid w:val="0023748C"/>
    <w:rsid w:val="00245119"/>
    <w:rsid w:val="00250FEF"/>
    <w:rsid w:val="00251618"/>
    <w:rsid w:val="00252596"/>
    <w:rsid w:val="00264B6B"/>
    <w:rsid w:val="00266DBF"/>
    <w:rsid w:val="00270347"/>
    <w:rsid w:val="0027195D"/>
    <w:rsid w:val="002738DA"/>
    <w:rsid w:val="00282789"/>
    <w:rsid w:val="002839EE"/>
    <w:rsid w:val="00287B60"/>
    <w:rsid w:val="00290DF5"/>
    <w:rsid w:val="00292645"/>
    <w:rsid w:val="0029583F"/>
    <w:rsid w:val="002A517A"/>
    <w:rsid w:val="002B01E4"/>
    <w:rsid w:val="002B1F59"/>
    <w:rsid w:val="002C1ADB"/>
    <w:rsid w:val="002D140F"/>
    <w:rsid w:val="002D26C4"/>
    <w:rsid w:val="002F069E"/>
    <w:rsid w:val="002F2113"/>
    <w:rsid w:val="002F2289"/>
    <w:rsid w:val="002F2EB2"/>
    <w:rsid w:val="00300D89"/>
    <w:rsid w:val="00301545"/>
    <w:rsid w:val="00303FAD"/>
    <w:rsid w:val="003057B1"/>
    <w:rsid w:val="0030605F"/>
    <w:rsid w:val="00307501"/>
    <w:rsid w:val="00310729"/>
    <w:rsid w:val="003138BD"/>
    <w:rsid w:val="00317850"/>
    <w:rsid w:val="00321DDC"/>
    <w:rsid w:val="00326355"/>
    <w:rsid w:val="0032775A"/>
    <w:rsid w:val="00331BC5"/>
    <w:rsid w:val="0033342D"/>
    <w:rsid w:val="003342CD"/>
    <w:rsid w:val="00336D12"/>
    <w:rsid w:val="00340EA7"/>
    <w:rsid w:val="0034235E"/>
    <w:rsid w:val="00342415"/>
    <w:rsid w:val="00356296"/>
    <w:rsid w:val="00356336"/>
    <w:rsid w:val="00357671"/>
    <w:rsid w:val="00373175"/>
    <w:rsid w:val="003733C8"/>
    <w:rsid w:val="0037572A"/>
    <w:rsid w:val="00376CCC"/>
    <w:rsid w:val="0038080D"/>
    <w:rsid w:val="00390853"/>
    <w:rsid w:val="00392395"/>
    <w:rsid w:val="003936B1"/>
    <w:rsid w:val="00393746"/>
    <w:rsid w:val="003944CF"/>
    <w:rsid w:val="003A1ABD"/>
    <w:rsid w:val="003B1CA3"/>
    <w:rsid w:val="003B44F3"/>
    <w:rsid w:val="003C3338"/>
    <w:rsid w:val="003D0DD2"/>
    <w:rsid w:val="003D37D1"/>
    <w:rsid w:val="003D544B"/>
    <w:rsid w:val="003D6A91"/>
    <w:rsid w:val="003D7001"/>
    <w:rsid w:val="003E180E"/>
    <w:rsid w:val="003E1B51"/>
    <w:rsid w:val="003E6247"/>
    <w:rsid w:val="003E6989"/>
    <w:rsid w:val="003F4297"/>
    <w:rsid w:val="003F5DAE"/>
    <w:rsid w:val="003F5F3D"/>
    <w:rsid w:val="003F7CA2"/>
    <w:rsid w:val="004128EE"/>
    <w:rsid w:val="00425963"/>
    <w:rsid w:val="00425C45"/>
    <w:rsid w:val="00427C7D"/>
    <w:rsid w:val="00431CB0"/>
    <w:rsid w:val="004526B9"/>
    <w:rsid w:val="0046042C"/>
    <w:rsid w:val="004646EF"/>
    <w:rsid w:val="00466932"/>
    <w:rsid w:val="00466A57"/>
    <w:rsid w:val="0048106F"/>
    <w:rsid w:val="0048126B"/>
    <w:rsid w:val="004814A5"/>
    <w:rsid w:val="004825CE"/>
    <w:rsid w:val="004836A6"/>
    <w:rsid w:val="00492EF4"/>
    <w:rsid w:val="004947C9"/>
    <w:rsid w:val="00495781"/>
    <w:rsid w:val="00497365"/>
    <w:rsid w:val="004A71F9"/>
    <w:rsid w:val="004A7556"/>
    <w:rsid w:val="004B0BF6"/>
    <w:rsid w:val="004C1EDF"/>
    <w:rsid w:val="004C49F3"/>
    <w:rsid w:val="004C6B2D"/>
    <w:rsid w:val="004F3633"/>
    <w:rsid w:val="004F7F7F"/>
    <w:rsid w:val="0050103C"/>
    <w:rsid w:val="005041C6"/>
    <w:rsid w:val="00504C8B"/>
    <w:rsid w:val="00504EF8"/>
    <w:rsid w:val="005065D5"/>
    <w:rsid w:val="00506EF6"/>
    <w:rsid w:val="005153AC"/>
    <w:rsid w:val="005160AB"/>
    <w:rsid w:val="00523534"/>
    <w:rsid w:val="00523CD9"/>
    <w:rsid w:val="00536E79"/>
    <w:rsid w:val="00540C55"/>
    <w:rsid w:val="00551881"/>
    <w:rsid w:val="00551979"/>
    <w:rsid w:val="005528F6"/>
    <w:rsid w:val="00564F73"/>
    <w:rsid w:val="0058578F"/>
    <w:rsid w:val="00586A35"/>
    <w:rsid w:val="005927BE"/>
    <w:rsid w:val="00596082"/>
    <w:rsid w:val="00596F2A"/>
    <w:rsid w:val="005B250D"/>
    <w:rsid w:val="005B2ED3"/>
    <w:rsid w:val="005B493F"/>
    <w:rsid w:val="005B786E"/>
    <w:rsid w:val="005C0062"/>
    <w:rsid w:val="005C3D72"/>
    <w:rsid w:val="005C5E36"/>
    <w:rsid w:val="005D0695"/>
    <w:rsid w:val="005D0CCE"/>
    <w:rsid w:val="005D7E6E"/>
    <w:rsid w:val="005E07B4"/>
    <w:rsid w:val="005E22A3"/>
    <w:rsid w:val="005F30FF"/>
    <w:rsid w:val="00603725"/>
    <w:rsid w:val="00607A60"/>
    <w:rsid w:val="00610C7F"/>
    <w:rsid w:val="0061273A"/>
    <w:rsid w:val="00612842"/>
    <w:rsid w:val="00612C56"/>
    <w:rsid w:val="00612E4E"/>
    <w:rsid w:val="00623A72"/>
    <w:rsid w:val="006317A6"/>
    <w:rsid w:val="0063608B"/>
    <w:rsid w:val="00636EB2"/>
    <w:rsid w:val="00644AC8"/>
    <w:rsid w:val="00645952"/>
    <w:rsid w:val="00650463"/>
    <w:rsid w:val="006514CD"/>
    <w:rsid w:val="0065275A"/>
    <w:rsid w:val="00654D92"/>
    <w:rsid w:val="00657A87"/>
    <w:rsid w:val="00660A05"/>
    <w:rsid w:val="00670649"/>
    <w:rsid w:val="00670BF6"/>
    <w:rsid w:val="00675128"/>
    <w:rsid w:val="00685A59"/>
    <w:rsid w:val="0069105C"/>
    <w:rsid w:val="0069362B"/>
    <w:rsid w:val="0069472B"/>
    <w:rsid w:val="00694749"/>
    <w:rsid w:val="006978B2"/>
    <w:rsid w:val="006A17EA"/>
    <w:rsid w:val="006A22F6"/>
    <w:rsid w:val="006A29E8"/>
    <w:rsid w:val="006B1268"/>
    <w:rsid w:val="006B4623"/>
    <w:rsid w:val="006C4BE3"/>
    <w:rsid w:val="006D0E9B"/>
    <w:rsid w:val="006D2239"/>
    <w:rsid w:val="006E0D12"/>
    <w:rsid w:val="006E4407"/>
    <w:rsid w:val="006E6035"/>
    <w:rsid w:val="006E7653"/>
    <w:rsid w:val="006F050A"/>
    <w:rsid w:val="006F1681"/>
    <w:rsid w:val="00701FA6"/>
    <w:rsid w:val="0070306F"/>
    <w:rsid w:val="0070473B"/>
    <w:rsid w:val="00704A3F"/>
    <w:rsid w:val="0070531E"/>
    <w:rsid w:val="00714BDE"/>
    <w:rsid w:val="00717FB2"/>
    <w:rsid w:val="007249CB"/>
    <w:rsid w:val="00727914"/>
    <w:rsid w:val="00727EBD"/>
    <w:rsid w:val="00732243"/>
    <w:rsid w:val="00732D22"/>
    <w:rsid w:val="00737CF9"/>
    <w:rsid w:val="00743328"/>
    <w:rsid w:val="007451FF"/>
    <w:rsid w:val="00745373"/>
    <w:rsid w:val="00747E69"/>
    <w:rsid w:val="00751504"/>
    <w:rsid w:val="00751EC1"/>
    <w:rsid w:val="00752225"/>
    <w:rsid w:val="00753548"/>
    <w:rsid w:val="00764059"/>
    <w:rsid w:val="007647B0"/>
    <w:rsid w:val="00765265"/>
    <w:rsid w:val="007800CE"/>
    <w:rsid w:val="00780227"/>
    <w:rsid w:val="007856BF"/>
    <w:rsid w:val="00791D39"/>
    <w:rsid w:val="00793451"/>
    <w:rsid w:val="00793808"/>
    <w:rsid w:val="0079682F"/>
    <w:rsid w:val="00797D60"/>
    <w:rsid w:val="007A3F4E"/>
    <w:rsid w:val="007A481F"/>
    <w:rsid w:val="007A502C"/>
    <w:rsid w:val="007A579F"/>
    <w:rsid w:val="007B4520"/>
    <w:rsid w:val="007C34ED"/>
    <w:rsid w:val="007C57E7"/>
    <w:rsid w:val="007D3C28"/>
    <w:rsid w:val="007E0B4F"/>
    <w:rsid w:val="007E7648"/>
    <w:rsid w:val="007F2D1D"/>
    <w:rsid w:val="007F384C"/>
    <w:rsid w:val="00802E06"/>
    <w:rsid w:val="008051C3"/>
    <w:rsid w:val="00810CE2"/>
    <w:rsid w:val="008150D4"/>
    <w:rsid w:val="00821493"/>
    <w:rsid w:val="008239AF"/>
    <w:rsid w:val="00824131"/>
    <w:rsid w:val="00826064"/>
    <w:rsid w:val="008312AC"/>
    <w:rsid w:val="008313F7"/>
    <w:rsid w:val="00831A62"/>
    <w:rsid w:val="0083735E"/>
    <w:rsid w:val="00837CBF"/>
    <w:rsid w:val="00843705"/>
    <w:rsid w:val="00847A31"/>
    <w:rsid w:val="00850D0C"/>
    <w:rsid w:val="0085553A"/>
    <w:rsid w:val="00871E83"/>
    <w:rsid w:val="0089066F"/>
    <w:rsid w:val="00891A1D"/>
    <w:rsid w:val="0089233A"/>
    <w:rsid w:val="008949E1"/>
    <w:rsid w:val="008A665A"/>
    <w:rsid w:val="008B1EFD"/>
    <w:rsid w:val="008B5CE0"/>
    <w:rsid w:val="008B710D"/>
    <w:rsid w:val="008C6E83"/>
    <w:rsid w:val="008C72C9"/>
    <w:rsid w:val="008D22F0"/>
    <w:rsid w:val="008D4A83"/>
    <w:rsid w:val="008D533D"/>
    <w:rsid w:val="008F6FB8"/>
    <w:rsid w:val="009010B7"/>
    <w:rsid w:val="009073E1"/>
    <w:rsid w:val="00910E75"/>
    <w:rsid w:val="0092209C"/>
    <w:rsid w:val="00922D48"/>
    <w:rsid w:val="009268B7"/>
    <w:rsid w:val="00926E45"/>
    <w:rsid w:val="00931F2B"/>
    <w:rsid w:val="00932662"/>
    <w:rsid w:val="00934FE1"/>
    <w:rsid w:val="00936367"/>
    <w:rsid w:val="00936F8D"/>
    <w:rsid w:val="0094247B"/>
    <w:rsid w:val="0095071A"/>
    <w:rsid w:val="009548EE"/>
    <w:rsid w:val="00954C1E"/>
    <w:rsid w:val="00955704"/>
    <w:rsid w:val="00962503"/>
    <w:rsid w:val="00964BC1"/>
    <w:rsid w:val="0096532C"/>
    <w:rsid w:val="00966299"/>
    <w:rsid w:val="009668DE"/>
    <w:rsid w:val="00970DE6"/>
    <w:rsid w:val="00976413"/>
    <w:rsid w:val="00982C4C"/>
    <w:rsid w:val="00986039"/>
    <w:rsid w:val="009923C7"/>
    <w:rsid w:val="009978A7"/>
    <w:rsid w:val="009A5740"/>
    <w:rsid w:val="009B00DC"/>
    <w:rsid w:val="009B01FF"/>
    <w:rsid w:val="009B7559"/>
    <w:rsid w:val="009C5D89"/>
    <w:rsid w:val="009C60FF"/>
    <w:rsid w:val="009D3C3B"/>
    <w:rsid w:val="009D46EA"/>
    <w:rsid w:val="009D6C83"/>
    <w:rsid w:val="009E3A33"/>
    <w:rsid w:val="009E56C5"/>
    <w:rsid w:val="009E6DEF"/>
    <w:rsid w:val="009F2833"/>
    <w:rsid w:val="00A012F5"/>
    <w:rsid w:val="00A12291"/>
    <w:rsid w:val="00A15152"/>
    <w:rsid w:val="00A155F9"/>
    <w:rsid w:val="00A164B7"/>
    <w:rsid w:val="00A21DEF"/>
    <w:rsid w:val="00A27787"/>
    <w:rsid w:val="00A319FD"/>
    <w:rsid w:val="00A40452"/>
    <w:rsid w:val="00A462C6"/>
    <w:rsid w:val="00A47AA8"/>
    <w:rsid w:val="00A55023"/>
    <w:rsid w:val="00A65E18"/>
    <w:rsid w:val="00A739CB"/>
    <w:rsid w:val="00A75047"/>
    <w:rsid w:val="00A779E3"/>
    <w:rsid w:val="00A825DF"/>
    <w:rsid w:val="00A8507F"/>
    <w:rsid w:val="00A91E16"/>
    <w:rsid w:val="00A95518"/>
    <w:rsid w:val="00AA10C4"/>
    <w:rsid w:val="00AA28B0"/>
    <w:rsid w:val="00AA57D8"/>
    <w:rsid w:val="00AA5BF1"/>
    <w:rsid w:val="00AA68B2"/>
    <w:rsid w:val="00AA6E2B"/>
    <w:rsid w:val="00AB0733"/>
    <w:rsid w:val="00AB21AA"/>
    <w:rsid w:val="00AB2327"/>
    <w:rsid w:val="00AB2E92"/>
    <w:rsid w:val="00AC4630"/>
    <w:rsid w:val="00AD0294"/>
    <w:rsid w:val="00AE1E64"/>
    <w:rsid w:val="00B000B7"/>
    <w:rsid w:val="00B01BA2"/>
    <w:rsid w:val="00B1037B"/>
    <w:rsid w:val="00B13E4F"/>
    <w:rsid w:val="00B14E51"/>
    <w:rsid w:val="00B15A21"/>
    <w:rsid w:val="00B1638F"/>
    <w:rsid w:val="00B25737"/>
    <w:rsid w:val="00B33269"/>
    <w:rsid w:val="00B350C9"/>
    <w:rsid w:val="00B3715C"/>
    <w:rsid w:val="00B4052C"/>
    <w:rsid w:val="00B41CB4"/>
    <w:rsid w:val="00B43D73"/>
    <w:rsid w:val="00B46551"/>
    <w:rsid w:val="00B51DB5"/>
    <w:rsid w:val="00B53522"/>
    <w:rsid w:val="00B61445"/>
    <w:rsid w:val="00B61DDD"/>
    <w:rsid w:val="00B64DD4"/>
    <w:rsid w:val="00B64F13"/>
    <w:rsid w:val="00B66F78"/>
    <w:rsid w:val="00B731CE"/>
    <w:rsid w:val="00B73DEA"/>
    <w:rsid w:val="00B73E32"/>
    <w:rsid w:val="00B777FA"/>
    <w:rsid w:val="00B80EAB"/>
    <w:rsid w:val="00BA00DF"/>
    <w:rsid w:val="00BA274B"/>
    <w:rsid w:val="00BA5432"/>
    <w:rsid w:val="00BA7DD8"/>
    <w:rsid w:val="00BB2D8F"/>
    <w:rsid w:val="00BB333E"/>
    <w:rsid w:val="00BC5BDA"/>
    <w:rsid w:val="00BD304D"/>
    <w:rsid w:val="00BD61E5"/>
    <w:rsid w:val="00BD793B"/>
    <w:rsid w:val="00BE7F58"/>
    <w:rsid w:val="00BF3D6B"/>
    <w:rsid w:val="00C03DCA"/>
    <w:rsid w:val="00C06212"/>
    <w:rsid w:val="00C06974"/>
    <w:rsid w:val="00C10377"/>
    <w:rsid w:val="00C1142C"/>
    <w:rsid w:val="00C14A4F"/>
    <w:rsid w:val="00C23780"/>
    <w:rsid w:val="00C31B0D"/>
    <w:rsid w:val="00C32613"/>
    <w:rsid w:val="00C34D70"/>
    <w:rsid w:val="00C41AE1"/>
    <w:rsid w:val="00C4538D"/>
    <w:rsid w:val="00C461FF"/>
    <w:rsid w:val="00C50274"/>
    <w:rsid w:val="00C5423E"/>
    <w:rsid w:val="00C63A23"/>
    <w:rsid w:val="00C65BC6"/>
    <w:rsid w:val="00C72FAB"/>
    <w:rsid w:val="00C822AF"/>
    <w:rsid w:val="00C90428"/>
    <w:rsid w:val="00C9472A"/>
    <w:rsid w:val="00C94BFF"/>
    <w:rsid w:val="00C95C6E"/>
    <w:rsid w:val="00C96C07"/>
    <w:rsid w:val="00CA17C5"/>
    <w:rsid w:val="00CA2AC8"/>
    <w:rsid w:val="00CB6709"/>
    <w:rsid w:val="00CC2291"/>
    <w:rsid w:val="00CC2FE0"/>
    <w:rsid w:val="00CD4663"/>
    <w:rsid w:val="00CE752A"/>
    <w:rsid w:val="00CF2B1E"/>
    <w:rsid w:val="00CF39D4"/>
    <w:rsid w:val="00D015B0"/>
    <w:rsid w:val="00D04103"/>
    <w:rsid w:val="00D140D6"/>
    <w:rsid w:val="00D14D21"/>
    <w:rsid w:val="00D200DC"/>
    <w:rsid w:val="00D24716"/>
    <w:rsid w:val="00D24AA4"/>
    <w:rsid w:val="00D26DBE"/>
    <w:rsid w:val="00D276AC"/>
    <w:rsid w:val="00D31CFC"/>
    <w:rsid w:val="00D31EBA"/>
    <w:rsid w:val="00D341FA"/>
    <w:rsid w:val="00D34435"/>
    <w:rsid w:val="00D361AC"/>
    <w:rsid w:val="00D42DBF"/>
    <w:rsid w:val="00D47BCC"/>
    <w:rsid w:val="00D64143"/>
    <w:rsid w:val="00D658B3"/>
    <w:rsid w:val="00D70EDE"/>
    <w:rsid w:val="00D9290D"/>
    <w:rsid w:val="00D94C2B"/>
    <w:rsid w:val="00DC0C3C"/>
    <w:rsid w:val="00DC112E"/>
    <w:rsid w:val="00DC1C49"/>
    <w:rsid w:val="00DC4B20"/>
    <w:rsid w:val="00DC4FC9"/>
    <w:rsid w:val="00DD3190"/>
    <w:rsid w:val="00DD476E"/>
    <w:rsid w:val="00DD4B1F"/>
    <w:rsid w:val="00DD5335"/>
    <w:rsid w:val="00DE7629"/>
    <w:rsid w:val="00DF0E97"/>
    <w:rsid w:val="00E016B0"/>
    <w:rsid w:val="00E04496"/>
    <w:rsid w:val="00E13CDC"/>
    <w:rsid w:val="00E2212F"/>
    <w:rsid w:val="00E2216D"/>
    <w:rsid w:val="00E238F9"/>
    <w:rsid w:val="00E251D2"/>
    <w:rsid w:val="00E270D5"/>
    <w:rsid w:val="00E27659"/>
    <w:rsid w:val="00E320C3"/>
    <w:rsid w:val="00E337E3"/>
    <w:rsid w:val="00E366F2"/>
    <w:rsid w:val="00E36BC9"/>
    <w:rsid w:val="00E51B27"/>
    <w:rsid w:val="00E52A3D"/>
    <w:rsid w:val="00E551CB"/>
    <w:rsid w:val="00E71D5C"/>
    <w:rsid w:val="00E72573"/>
    <w:rsid w:val="00E73E79"/>
    <w:rsid w:val="00E83192"/>
    <w:rsid w:val="00E834D5"/>
    <w:rsid w:val="00E84601"/>
    <w:rsid w:val="00E84F80"/>
    <w:rsid w:val="00E859B5"/>
    <w:rsid w:val="00E87E12"/>
    <w:rsid w:val="00E943FF"/>
    <w:rsid w:val="00EA18AE"/>
    <w:rsid w:val="00EA33FF"/>
    <w:rsid w:val="00EB0977"/>
    <w:rsid w:val="00EB13C5"/>
    <w:rsid w:val="00EB2E12"/>
    <w:rsid w:val="00EB3F7D"/>
    <w:rsid w:val="00EB49FA"/>
    <w:rsid w:val="00EB5854"/>
    <w:rsid w:val="00EC4920"/>
    <w:rsid w:val="00EC4D39"/>
    <w:rsid w:val="00EC5E10"/>
    <w:rsid w:val="00ED4431"/>
    <w:rsid w:val="00EE17EB"/>
    <w:rsid w:val="00EE5B3C"/>
    <w:rsid w:val="00EF03F0"/>
    <w:rsid w:val="00EF22AC"/>
    <w:rsid w:val="00EF29FE"/>
    <w:rsid w:val="00F06E88"/>
    <w:rsid w:val="00F07F37"/>
    <w:rsid w:val="00F13DDE"/>
    <w:rsid w:val="00F241DF"/>
    <w:rsid w:val="00F2664D"/>
    <w:rsid w:val="00F30418"/>
    <w:rsid w:val="00F30CB7"/>
    <w:rsid w:val="00F314C9"/>
    <w:rsid w:val="00F3215E"/>
    <w:rsid w:val="00F3231F"/>
    <w:rsid w:val="00F41CC2"/>
    <w:rsid w:val="00F52D73"/>
    <w:rsid w:val="00F65834"/>
    <w:rsid w:val="00F663EA"/>
    <w:rsid w:val="00F66B6F"/>
    <w:rsid w:val="00F74DA3"/>
    <w:rsid w:val="00F77543"/>
    <w:rsid w:val="00F91DFA"/>
    <w:rsid w:val="00F95288"/>
    <w:rsid w:val="00F958A8"/>
    <w:rsid w:val="00F9791B"/>
    <w:rsid w:val="00FA313D"/>
    <w:rsid w:val="00FB072E"/>
    <w:rsid w:val="00FB2AFC"/>
    <w:rsid w:val="00FB7A39"/>
    <w:rsid w:val="00FC0E1D"/>
    <w:rsid w:val="00FC53DA"/>
    <w:rsid w:val="00FD16A9"/>
    <w:rsid w:val="00FD579C"/>
    <w:rsid w:val="00FE4758"/>
    <w:rsid w:val="00FF004E"/>
    <w:rsid w:val="00FF0E35"/>
    <w:rsid w:val="00FF0F4A"/>
    <w:rsid w:val="00FF2DE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2D140F"/>
    <w:pPr>
      <w:spacing w:before="180" w:after="80"/>
      <w:ind w:hanging="40"/>
      <w:jc w:val="both"/>
    </w:pPr>
    <w:rPr>
      <w:rFonts w:ascii="Linux Libertine" w:eastAsia="SimSun" w:hAnsi="Linux Libertine" w:cs="Linux Libertine"/>
      <w:bCs/>
      <w:sz w:val="18"/>
      <w:szCs w:val="18"/>
      <w:lang w:val="en-US" w:eastAsia="zh-CN"/>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07173E"/>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4F3633"/>
    <w:pPr>
      <w:spacing w:before="200" w:after="40"/>
    </w:pPr>
    <w:rPr>
      <w:rFonts w:ascii="Linux Libertine" w:eastAsiaTheme="minorHAnsi" w:hAnsi="Linux Libertine" w:cs="Linux Libertine"/>
      <w:b/>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D6C83"/>
    <w:rPr>
      <w:color w:val="605E5C"/>
      <w:shd w:val="clear" w:color="auto" w:fill="E1DFDD"/>
    </w:rPr>
  </w:style>
  <w:style w:type="table" w:styleId="GridTable1Light">
    <w:name w:val="Grid Table 1 Light"/>
    <w:basedOn w:val="TableNormal"/>
    <w:uiPriority w:val="46"/>
    <w:rsid w:val="00F775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1477678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4605831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4230468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6314344">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9175375">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0032315">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cyberint.com/blog/research/subdomain-hijacking-the-domains-silent-danger/"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techcrunch.com/2024/07/19/faulty-crowdstrike-update-causes-major-global-it-outage-taking-out-banks-airlines-and-businesses-globally/" TargetMode="External"/><Relationship Id="rId2" Type="http://schemas.openxmlformats.org/officeDocument/2006/relationships/customXml" Target="../customXml/item2.xml"/><Relationship Id="rId16" Type="http://schemas.openxmlformats.org/officeDocument/2006/relationships/hyperlink" Target="https://scikit-learn.org/1.5/modules/generated/sklearn.ensemble.RandomForestClassifie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phishing.org/history-of-phishing" TargetMode="External"/><Relationship Id="rId10" Type="http://schemas.openxmlformats.org/officeDocument/2006/relationships/header" Target="header2.xml"/><Relationship Id="rId19" Type="http://schemas.openxmlformats.org/officeDocument/2006/relationships/hyperlink" Target="https://www.kaggle.com/datasets/isatish/phishing-dataset-uci-ml-csv/data"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1226</TotalTime>
  <Pages>6</Pages>
  <Words>2305</Words>
  <Characters>14753</Characters>
  <Application>Microsoft Office Word</Application>
  <DocSecurity>0</DocSecurity>
  <Lines>475</Lines>
  <Paragraphs>175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16883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DiPina, A.T. J</cp:lastModifiedBy>
  <cp:revision>114</cp:revision>
  <cp:lastPrinted>2018-05-22T11:24:00Z</cp:lastPrinted>
  <dcterms:created xsi:type="dcterms:W3CDTF">2024-12-08T01:59:00Z</dcterms:created>
  <dcterms:modified xsi:type="dcterms:W3CDTF">2024-12-08T22:24:00Z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DocumentId">
    <vt:lpwstr>4a9bba36f3f0c4c5aeaed4c886f1ea55585d1510c44570245f33dde034ba568a</vt:lpwstr>
  </property>
</Properties>
</file>